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285" w:rsidRPr="00E36466" w:rsidRDefault="00326285" w:rsidP="009C02CF">
      <w:pPr>
        <w:spacing w:line="300" w:lineRule="auto"/>
        <w:ind w:firstLineChars="200" w:firstLine="420"/>
        <w:rPr>
          <w:b/>
          <w:sz w:val="44"/>
        </w:rPr>
      </w:pPr>
      <w:r>
        <w:t xml:space="preserve"> </w:t>
      </w:r>
      <w:r w:rsidRPr="00E36466">
        <w:rPr>
          <w:b/>
          <w:sz w:val="44"/>
        </w:rPr>
        <w:t xml:space="preserve"> </w:t>
      </w:r>
      <w:r w:rsidRPr="00E36466">
        <w:rPr>
          <w:rFonts w:ascii="方正大标宋简体" w:eastAsia="方正大标宋简体" w:hAnsi="黑体" w:cs="经典行楷简" w:hint="eastAsia"/>
          <w:b/>
          <w:sz w:val="44"/>
        </w:rPr>
        <w:t>基于图像视觉的道路交通事故现场测量</w:t>
      </w:r>
    </w:p>
    <w:p w:rsidR="00326285" w:rsidRDefault="00326285" w:rsidP="009C02CF">
      <w:pPr>
        <w:spacing w:line="300" w:lineRule="auto"/>
        <w:ind w:firstLineChars="200" w:firstLine="420"/>
      </w:pPr>
    </w:p>
    <w:p w:rsidR="00326285" w:rsidRPr="009C02CF" w:rsidRDefault="00326285" w:rsidP="009C02CF">
      <w:pPr>
        <w:spacing w:line="300" w:lineRule="auto"/>
        <w:ind w:firstLineChars="200" w:firstLine="560"/>
        <w:rPr>
          <w:rFonts w:eastAsia="仿宋"/>
          <w:sz w:val="28"/>
          <w:szCs w:val="28"/>
        </w:rPr>
      </w:pPr>
      <w:r w:rsidRPr="009C02CF">
        <w:rPr>
          <w:rFonts w:eastAsia="仿宋" w:hint="eastAsia"/>
          <w:sz w:val="28"/>
          <w:szCs w:val="28"/>
        </w:rPr>
        <w:t>总结</w:t>
      </w:r>
      <w:r w:rsidRPr="009C02CF">
        <w:rPr>
          <w:rFonts w:eastAsia="仿宋"/>
          <w:sz w:val="28"/>
          <w:szCs w:val="28"/>
        </w:rPr>
        <w:t>:</w:t>
      </w:r>
    </w:p>
    <w:p w:rsidR="00326285" w:rsidRPr="009C02CF" w:rsidRDefault="00326285" w:rsidP="009C02CF">
      <w:pPr>
        <w:spacing w:line="300" w:lineRule="auto"/>
        <w:ind w:firstLineChars="200" w:firstLine="560"/>
        <w:rPr>
          <w:rFonts w:eastAsia="仿宋"/>
          <w:sz w:val="28"/>
          <w:szCs w:val="28"/>
        </w:rPr>
      </w:pPr>
      <w:r w:rsidRPr="009C02CF">
        <w:rPr>
          <w:rFonts w:eastAsia="仿宋" w:hint="eastAsia"/>
          <w:sz w:val="28"/>
          <w:szCs w:val="28"/>
        </w:rPr>
        <w:t>从这个项目</w:t>
      </w:r>
      <w:r w:rsidRPr="009C02CF">
        <w:rPr>
          <w:rFonts w:eastAsia="仿宋"/>
          <w:sz w:val="28"/>
          <w:szCs w:val="28"/>
        </w:rPr>
        <w:t>5</w:t>
      </w:r>
      <w:r w:rsidRPr="009C02CF">
        <w:rPr>
          <w:rFonts w:eastAsia="仿宋" w:hint="eastAsia"/>
          <w:sz w:val="28"/>
          <w:szCs w:val="28"/>
        </w:rPr>
        <w:t>月份开工开始，我们小组就项目进行了一系列的准备工作。</w:t>
      </w:r>
    </w:p>
    <w:p w:rsidR="00326285" w:rsidRPr="009C02CF" w:rsidRDefault="00326285" w:rsidP="009C02CF">
      <w:pPr>
        <w:spacing w:line="300" w:lineRule="auto"/>
        <w:ind w:firstLineChars="200" w:firstLine="560"/>
        <w:rPr>
          <w:rFonts w:eastAsia="仿宋"/>
          <w:sz w:val="28"/>
          <w:szCs w:val="28"/>
        </w:rPr>
      </w:pPr>
      <w:r w:rsidRPr="009C02CF">
        <w:rPr>
          <w:rFonts w:eastAsia="仿宋" w:hint="eastAsia"/>
          <w:sz w:val="28"/>
          <w:szCs w:val="28"/>
        </w:rPr>
        <w:t>首先是查询相关资料，我们小组首先咨询了指导老师郭继昌副院长，在老师的建议下我们决定首先去查询相关的资料。通过不懈的努力和收集，我们对收集到的资料进行了汇总。</w:t>
      </w:r>
    </w:p>
    <w:p w:rsidR="00326285" w:rsidRPr="009C02CF" w:rsidRDefault="00326285" w:rsidP="00CB6344">
      <w:pPr>
        <w:spacing w:line="300" w:lineRule="auto"/>
        <w:rPr>
          <w:sz w:val="28"/>
          <w:szCs w:val="28"/>
        </w:rPr>
      </w:pPr>
    </w:p>
    <w:p w:rsidR="00326285" w:rsidRPr="009C02CF" w:rsidRDefault="00326285" w:rsidP="009C02CF">
      <w:pPr>
        <w:spacing w:line="300" w:lineRule="auto"/>
        <w:ind w:firstLineChars="200" w:firstLine="643"/>
        <w:rPr>
          <w:b/>
          <w:sz w:val="32"/>
          <w:szCs w:val="32"/>
        </w:rPr>
      </w:pPr>
      <w:r w:rsidRPr="009C02CF">
        <w:rPr>
          <w:rFonts w:hint="eastAsia"/>
          <w:b/>
          <w:sz w:val="32"/>
          <w:szCs w:val="32"/>
        </w:rPr>
        <w:t>肖清</w:t>
      </w:r>
      <w:r w:rsidRPr="009C02CF">
        <w:rPr>
          <w:b/>
          <w:sz w:val="32"/>
          <w:szCs w:val="32"/>
        </w:rPr>
        <w:t xml:space="preserve">  </w:t>
      </w:r>
      <w:r w:rsidRPr="009C02CF">
        <w:rPr>
          <w:rFonts w:hint="eastAsia"/>
          <w:b/>
          <w:sz w:val="32"/>
          <w:szCs w:val="32"/>
        </w:rPr>
        <w:t>查询了模糊匹配相关的知识</w:t>
      </w:r>
      <w:r w:rsidRPr="009C02CF">
        <w:rPr>
          <w:rFonts w:hint="eastAsia"/>
          <w:b/>
          <w:sz w:val="32"/>
        </w:rPr>
        <w:t>：</w:t>
      </w:r>
    </w:p>
    <w:p w:rsidR="00326285" w:rsidRDefault="00326285" w:rsidP="009C02CF">
      <w:pPr>
        <w:keepNext/>
        <w:spacing w:line="300" w:lineRule="auto"/>
        <w:ind w:firstLineChars="200" w:firstLine="480"/>
        <w:rPr>
          <w:rFonts w:eastAsia="Times New Roman"/>
        </w:rPr>
      </w:pPr>
      <w:r>
        <w:rPr>
          <w:noProof/>
        </w:rPr>
      </w:r>
      <w:r w:rsidRPr="0099508D">
        <w:rPr>
          <w:noProof/>
          <w:sz w:val="24"/>
        </w:rPr>
        <w:pict>
          <v:group id="画布 17" o:spid="_x0000_s1026" editas="canvas" style="width:414pt;height:171.6pt;mso-position-horizontal-relative:char;mso-position-vertical-relative:line" coordsize="5257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1793;visibility:visibl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4003;top:3959;width:7996;height:29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326285" w:rsidRDefault="00326285" w:rsidP="00935DE8">
                    <w:r>
                      <w:rPr>
                        <w:rFonts w:hint="eastAsia"/>
                      </w:rPr>
                      <w:t>图像获取</w:t>
                    </w:r>
                  </w:p>
                </w:txbxContent>
              </v:textbox>
            </v:shape>
            <v:shape id="Text Box 5" o:spid="_x0000_s1029" type="#_x0000_t202" style="position:absolute;left:11238;top:1749;width:7989;height:69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326285" w:rsidRDefault="00326285" w:rsidP="00935DE8">
                    <w:r>
                      <w:rPr>
                        <w:rFonts w:hint="eastAsia"/>
                      </w:rPr>
                      <w:t>人工标志</w:t>
                    </w:r>
                  </w:p>
                  <w:p w:rsidR="00326285" w:rsidRDefault="00326285" w:rsidP="00935DE8">
                    <w:r>
                      <w:rPr>
                        <w:rFonts w:hint="eastAsia"/>
                      </w:rPr>
                      <w:t>（建立室内控制场）</w:t>
                    </w:r>
                  </w:p>
                  <w:p w:rsidR="00326285" w:rsidRDefault="00326285" w:rsidP="00935DE8"/>
                </w:txbxContent>
              </v:textbox>
            </v:shape>
            <v:shape id="Text Box 6" o:spid="_x0000_s1030" type="#_x0000_t202" style="position:absolute;left:2285;top:2974;width:3425;height:4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326285" w:rsidRDefault="00326285" w:rsidP="00935DE8">
                    <w:r>
                      <w:rPr>
                        <w:rFonts w:hint="eastAsia"/>
                      </w:rPr>
                      <w:t>图像</w:t>
                    </w:r>
                  </w:p>
                </w:txbxContent>
              </v:textbox>
            </v:shape>
            <v:shape id="Text Box 7" o:spid="_x0000_s1031" type="#_x0000_t202" style="position:absolute;left:39243;top:2982;width:7996;height:49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26285" w:rsidRDefault="00326285" w:rsidP="00935DE8">
                    <w:r>
                      <w:rPr>
                        <w:rFonts w:hint="eastAsia"/>
                      </w:rPr>
                      <w:t>畸变校准</w:t>
                    </w:r>
                  </w:p>
                  <w:p w:rsidR="00326285" w:rsidRDefault="00326285" w:rsidP="00935DE8">
                    <w:r>
                      <w:rPr>
                        <w:rFonts w:hint="eastAsia"/>
                      </w:rPr>
                      <w:t>以及去噪</w:t>
                    </w:r>
                  </w:p>
                </w:txbxContent>
              </v:textbox>
            </v:shape>
            <v:shape id="Text Box 8" o:spid="_x0000_s1032" type="#_x0000_t202" style="position:absolute;left:39338;top:13371;width:7989;height:6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26285" w:rsidRDefault="00326285" w:rsidP="00935DE8">
                    <w:r>
                      <w:rPr>
                        <w:rFonts w:hint="eastAsia"/>
                      </w:rPr>
                      <w:t>标志图像中心坐标提取</w:t>
                    </w:r>
                  </w:p>
                </w:txbxContent>
              </v:textbox>
            </v:shape>
            <v:shape id="Text Box 9" o:spid="_x0000_s1033" type="#_x0000_t202" style="position:absolute;left:23718;top:14895;width:7996;height:4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26285" w:rsidRDefault="00326285" w:rsidP="00935DE8">
                    <w:r>
                      <w:rPr>
                        <w:rFonts w:hint="eastAsia"/>
                      </w:rPr>
                      <w:t>距离解算（</w:t>
                    </w:r>
                    <w:r>
                      <w:t>DLT</w:t>
                    </w:r>
                    <w:r>
                      <w:rPr>
                        <w:rFonts w:hint="eastAsia"/>
                      </w:rPr>
                      <w:t>）</w:t>
                    </w:r>
                  </w:p>
                </w:txbxContent>
              </v:textbox>
            </v:shape>
            <v:shape id="Text Box 10" o:spid="_x0000_s1034" type="#_x0000_t202" style="position:absolute;left:10574;top:15814;width:5228;height:2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26285" w:rsidRDefault="00326285" w:rsidP="00935DE8">
                    <w:r>
                      <w:rPr>
                        <w:rFonts w:hint="eastAsia"/>
                      </w:rPr>
                      <w:t>结果</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5" type="#_x0000_t13" style="position:absolute;left:6857;top:4287;width:3432;height:1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9g74A&#10;AADaAAAADwAAAGRycy9kb3ducmV2LnhtbERPTWsCMRC9C/6HMIIXqUl7EN0aRYRKC724Cl6HzXSz&#10;NJksSdT13zeHgsfH+15vB+/EjWLqAmt4nSsQxE0wHbcazqePlyWIlJENusCk4UEJtpvxaI2VCXc+&#10;0q3OrSghnCrUYHPuKylTY8ljmoeeuHA/IXrMBcZWmoj3Eu6dfFNqIT12XBos9rS31PzWV69hVruV&#10;+jq4izrYpby03zOD8ar1dDLs3kFkGvJT/O/+NBrK1nKl3AC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B/YO+AAAA2gAAAA8AAAAAAAAAAAAAAAAAmAIAAGRycy9kb3ducmV2&#10;LnhtbFBLBQYAAAAABAAEAPUAAACDAwAAAAA=&#10;" adj="16208"/>
            <v:shape id="AutoShape 12" o:spid="_x0000_s1036" type="#_x0000_t13" style="position:absolute;left:19906;top:4440;width:3432;height:1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YGMEA&#10;AADaAAAADwAAAGRycy9kb3ducmV2LnhtbESPQWsCMRSE70L/Q3iFXkST9lB0axQRlAq9uApeH5vX&#10;zWLysiRRt/++EQo9DjPzDbNYDd6JG8XUBdbwOlUgiJtgOm41nI7byQxEysgGXWDS8EMJVsun0QIr&#10;E+58oFudW1EgnCrUYHPuKylTY8ljmoaeuHjfIXrMRcZWmoj3AvdOvin1Lj12XBYs9rSx1Fzqq9cw&#10;rt1c7XfurHZ2Js/t19hgvGr98jysP0BkGvJ/+K/9aTTM4XGl3A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NWBjBAAAA2gAAAA8AAAAAAAAAAAAAAAAAmAIAAGRycy9kb3du&#10;cmV2LnhtbFBLBQYAAAAABAAEAPUAAACGAwAAAAA=&#10;" adj="16208"/>
            <v:shape id="AutoShape 13" o:spid="_x0000_s1037" type="#_x0000_t13" style="position:absolute;left:34007;top:4287;width:3425;height:1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i9cMA&#10;AADbAAAADwAAAGRycy9kb3ducmV2LnhtbESPQUsDMRCF74L/IYzQS7GJHqRdmxYRLApe3BZ6HTbj&#10;ZjGZLEnabv+9cxC8zfDevPfNejvFoM6Uy5DYwsPCgCLukhu4t3DYv90vQZWK7DAkJgtXKrDd3N6s&#10;sXHpwl90bmuvJIRLgxZ8rWOjdek8RSyLNBKL9p1yxCpr7rXLeJHwGPSjMU864sDS4HGkV0/dT3uK&#10;FuZtWJmPXTianV/qY/85d5hP1s7uppdnUJWm+m/+u353gi/08osM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wi9cMAAADbAAAADwAAAAAAAAAAAAAAAACYAgAAZHJzL2Rv&#10;d25yZXYueG1sUEsFBgAAAAAEAAQA9QAAAIgDAAAAAA==&#10;" adj="1620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38" type="#_x0000_t67" style="position:absolute;left:41909;top:9048;width:2285;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nMEA&#10;AADbAAAADwAAAGRycy9kb3ducmV2LnhtbERPTYvCMBC9C/6HMII3TRVWpBpFXRZW8KDdPehtaMa2&#10;2EyyTVbrvzeC4G0e73Pmy9bU4kqNrywrGA0TEMS51RUXCn5/vgZTED4ga6wtk4I7eVguup05ptre&#10;+EDXLBQihrBPUUEZgkul9HlJBv3QOuLInW1jMETYFFI3eIvhppbjJJlIgxXHhhIdbUrKL9m/UbB1&#10;dPrcHcen7GO6v6z/NtZ5PirV77WrGYhAbXiLX+5vHeeP4P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B7ZzBAAAA2wAAAA8AAAAAAAAAAAAAAAAAmAIAAGRycy9kb3du&#10;cmV2LnhtbFBLBQYAAAAABAAEAPUAAACGAwAAAAA=&#10;" adj="16192">
              <v:textbox style="layout-flow:vertical-ideographic"/>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5" o:spid="_x0000_s1039" type="#_x0000_t66" style="position:absolute;left:33146;top:15850;width:4571;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4gsIA&#10;AADbAAAADwAAAGRycy9kb3ducmV2LnhtbESPQYvCMBCF74L/IYzgRTRdEZFqFBGE3Yuw6sXb0Ixp&#10;tZnUJtvWf28WBG8zvDfve7PadLYUDdW+cKzga5KAIM6cLtgoOJ/24wUIH5A1lo5JwZM8bNb93gpT&#10;7Vr+peYYjIgh7FNUkIdQpVL6LCeLfuIq4qhdXW0xxLU2UtfYxnBbymmSzKXFgiMhx4p2OWX345+N&#10;3Js77JqsM3bU/tjL7P4IM/NQajjotksQgbrwMb+vv3WsP4X/X+IA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7fiCwgAAANsAAAAPAAAAAAAAAAAAAAAAAJgCAABkcnMvZG93&#10;bnJldi54bWxQSwUGAAAAAAQABAD1AAAAhwMAAAAA&#10;" adj="5392"/>
            <v:shape id="AutoShape 16" o:spid="_x0000_s1040" type="#_x0000_t66" style="position:absolute;left:17146;top:15850;width:4571;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dGcQA&#10;AADbAAAADwAAAGRycy9kb3ducmV2LnhtbESPzYvCMBDF7wv+D2EEL8ua+oFI1ygiCHoR/Lh4G5rZ&#10;tGszqU1s639vhIW9zfDevN+bxaqzpWio9oVjBaNhAoI4c7pgo+By3n7NQfiArLF0TAqe5GG17H0s&#10;MNWu5SM1p2BEDGGfooI8hCqV0mc5WfRDVxFH7cfVFkNcayN1jW0Mt6UcJ8lMWiw4EnKsaJNTdjs9&#10;bOT+usOmyTpjP9u9vU5v9zA1d6UG/W79DSJQF/7Nf9c7HetP4P1LH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XRnEAAAA2wAAAA8AAAAAAAAAAAAAAAAAmAIAAGRycy9k&#10;b3ducmV2LnhtbFBLBQYAAAAABAAEAPUAAACJAwAAAAA=&#10;" adj="5392"/>
            <v:shape id="Text Box 17" o:spid="_x0000_s1041" type="#_x0000_t202" style="position:absolute;left:18095;top:9471;width:7996;height:29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4NsIA&#10;AADbAAAADwAAAGRycy9kb3ducmV2LnhtbERPS2vCQBC+C/0PyxR6002lPoiuUrStnoSmHjyO2ckD&#10;s7Mhu03iv3cFwdt8fM9ZrntTiZYaV1pW8D6KQBCnVpecKzj+fQ/nIJxH1lhZJgVXcrBevQyWGGvb&#10;8S+1ic9FCGEXo4LC+zqW0qUFGXQjWxMHLrONQR9gk0vdYBfCTSXHUTSVBksODQXWtCkovST/RsFh&#10;5+bn2Vd7+kmOdnvoZhlOxplSb6/95wKEp94/xQ/3Xof5H3D/JRw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3g2wgAAANsAAAAPAAAAAAAAAAAAAAAAAJgCAABkcnMvZG93&#10;bnJldi54bWxQSwUGAAAAAAQABAD1AAAAhwMAAAAA&#10;">
              <v:stroke dashstyle="dash"/>
              <v:textbox>
                <w:txbxContent>
                  <w:p w:rsidR="00326285" w:rsidRDefault="00326285" w:rsidP="00935DE8">
                    <w:r>
                      <w:rPr>
                        <w:rFonts w:hint="eastAsia"/>
                      </w:rPr>
                      <w:t>相机标定</w:t>
                    </w:r>
                  </w:p>
                </w:txbxContent>
              </v:textbox>
            </v:shape>
            <v:line id="Line 18" o:spid="_x0000_s1042" style="position:absolute;flip:y;visibility:visible" from="28574,6933" to="28574,1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uNOcIAAADbAAAADwAAAGRycy9kb3ducmV2LnhtbESPT4vCMBDF74LfIYywN00VVqSayrKw&#10;sAdxsXrwODTTP9pMSpNq/PYbQfA2w3u/N28222BacaPeNZYVzGcJCOLC6oYrBafjz3QFwnlkja1l&#10;UvAgB9tsPNpgqu2dD3TLfSViCLsUFdTed6mUrqjJoJvZjjhqpe0N+rj2ldQ93mO4aeUiSZbSYMPx&#10;Qo0dfddUXPPBxBqfQ3sM82G3wHOoDnafl3+Xh1Ifk/C1BuEp+Lf5Rf/qJwfPX+IA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uNOcIAAADbAAAADwAAAAAAAAAAAAAA&#10;AAChAgAAZHJzL2Rvd25yZXYueG1sUEsFBgAAAAAEAAQA+QAAAJADAAAAAA==&#10;">
              <v:stroke dashstyle="dash" endarrow="block"/>
            </v:line>
            <v:line id="Line 19" o:spid="_x0000_s1043" style="position:absolute;flip:x;visibility:visible" from="26289,10900" to="28574,1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ON74AAADbAAAADwAAAGRycy9kb3ducmV2LnhtbERPTYvCMBC9C/6HMII3TRUUqUYR0UVk&#10;L1v1Pm3GtNhMSpPV+u/NwoK3ebzPWW06W4sHtb5yrGAyTkAQF05XbBRczofRAoQPyBprx6TgRR42&#10;635vhal2T/6hRxaMiCHsU1RQhtCkUvqiJIt+7BriyN1cazFE2BqpW3zGcFvLaZLMpcWKY0OJDe1K&#10;Ku7Zr1WQ77dXc8qvezvlb/1lZlnOMlNqOOi2SxCBuvAR/7uPOs6fw98v8QC5f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gk43vgAAANsAAAAPAAAAAAAAAAAAAAAAAKEC&#10;AABkcnMvZG93bnJldi54bWxQSwUGAAAAAAQABAD5AAAAjAMAAAAA&#10;">
              <v:stroke dashstyle="dash"/>
            </v:line>
            <w10:anchorlock/>
          </v:group>
        </w:pict>
      </w:r>
    </w:p>
    <w:p w:rsidR="00326285" w:rsidRDefault="00326285" w:rsidP="009C02CF">
      <w:pPr>
        <w:pStyle w:val="Caption"/>
        <w:spacing w:line="300" w:lineRule="auto"/>
        <w:ind w:firstLineChars="200" w:firstLine="400"/>
      </w:pPr>
      <w:r>
        <w:rPr>
          <w:rFonts w:hint="eastAsia"/>
        </w:rPr>
        <w:t>图表</w:t>
      </w:r>
      <w:r>
        <w:t xml:space="preserve"> </w:t>
      </w:r>
      <w:r>
        <w:fldChar w:fldCharType="begin"/>
      </w:r>
      <w:r>
        <w:instrText xml:space="preserve"> SEQ </w:instrText>
      </w:r>
      <w:r>
        <w:rPr>
          <w:rFonts w:hint="eastAsia"/>
        </w:rPr>
        <w:instrText>图表</w:instrText>
      </w:r>
      <w:r>
        <w:instrText xml:space="preserve"> \* ARABIC </w:instrText>
      </w:r>
      <w:r>
        <w:fldChar w:fldCharType="separate"/>
      </w:r>
      <w:r>
        <w:rPr>
          <w:noProof/>
        </w:rPr>
        <w:t>1</w:t>
      </w:r>
      <w:r>
        <w:fldChar w:fldCharType="end"/>
      </w:r>
      <w:r>
        <w:t xml:space="preserve"> </w:t>
      </w:r>
      <w:r>
        <w:rPr>
          <w:rFonts w:hint="eastAsia"/>
        </w:rPr>
        <w:t>项目流程</w:t>
      </w:r>
    </w:p>
    <w:p w:rsidR="00326285" w:rsidRDefault="00326285" w:rsidP="009C02CF">
      <w:pPr>
        <w:spacing w:line="300" w:lineRule="auto"/>
        <w:ind w:firstLineChars="200" w:firstLine="420"/>
      </w:pPr>
      <w:r>
        <w:tab/>
      </w:r>
    </w:p>
    <w:p w:rsidR="00326285" w:rsidRDefault="00326285" w:rsidP="009C02CF">
      <w:pPr>
        <w:spacing w:line="300" w:lineRule="auto"/>
        <w:ind w:firstLineChars="200" w:firstLine="640"/>
        <w:rPr>
          <w:sz w:val="32"/>
          <w:szCs w:val="32"/>
        </w:rPr>
      </w:pPr>
    </w:p>
    <w:p w:rsidR="00326285" w:rsidRPr="009C02CF" w:rsidRDefault="00326285" w:rsidP="009C02CF">
      <w:pPr>
        <w:spacing w:line="300" w:lineRule="auto"/>
        <w:ind w:firstLineChars="200" w:firstLine="640"/>
        <w:rPr>
          <w:rFonts w:eastAsia="仿宋"/>
          <w:sz w:val="32"/>
          <w:szCs w:val="32"/>
        </w:rPr>
      </w:pPr>
      <w:r w:rsidRPr="009C02CF">
        <w:rPr>
          <w:rFonts w:eastAsia="仿宋" w:hint="eastAsia"/>
          <w:sz w:val="32"/>
          <w:szCs w:val="32"/>
        </w:rPr>
        <w:t>事故现场三维信息重建提取的相关方法</w:t>
      </w:r>
    </w:p>
    <w:p w:rsidR="00326285" w:rsidRDefault="00326285" w:rsidP="009C02CF">
      <w:pPr>
        <w:spacing w:line="300" w:lineRule="auto"/>
        <w:ind w:firstLineChars="200" w:firstLine="420"/>
      </w:pPr>
      <w:r>
        <w:tab/>
      </w:r>
    </w:p>
    <w:p w:rsidR="00326285" w:rsidRDefault="00326285" w:rsidP="009C02CF">
      <w:pPr>
        <w:spacing w:line="300" w:lineRule="auto"/>
        <w:ind w:firstLineChars="200" w:firstLine="643"/>
      </w:pPr>
      <w:r w:rsidRPr="00E36466">
        <w:rPr>
          <w:rFonts w:hint="eastAsia"/>
          <w:b/>
          <w:sz w:val="32"/>
          <w:szCs w:val="32"/>
        </w:rPr>
        <w:t>二维方法</w:t>
      </w:r>
      <w:r>
        <w:rPr>
          <w:rFonts w:hint="eastAsia"/>
        </w:rPr>
        <w:t>：</w:t>
      </w:r>
    </w:p>
    <w:p w:rsidR="00326285" w:rsidRPr="009C02CF" w:rsidRDefault="00326285" w:rsidP="009C02CF">
      <w:pPr>
        <w:spacing w:line="300" w:lineRule="auto"/>
        <w:ind w:firstLineChars="200" w:firstLine="480"/>
        <w:rPr>
          <w:rFonts w:ascii="仿宋" w:eastAsia="仿宋"/>
        </w:rPr>
      </w:pPr>
      <w:r w:rsidRPr="009C02CF">
        <w:rPr>
          <w:rFonts w:ascii="仿宋" w:eastAsia="仿宋" w:hAnsi="宋体"/>
          <w:sz w:val="24"/>
        </w:rPr>
        <w:t>DLT</w:t>
      </w:r>
      <w:r w:rsidRPr="009C02CF">
        <w:rPr>
          <w:rFonts w:ascii="仿宋" w:eastAsia="仿宋" w:hAnsi="宋体" w:hint="eastAsia"/>
          <w:sz w:val="24"/>
        </w:rPr>
        <w:t>，单目</w:t>
      </w:r>
      <w:r w:rsidRPr="009C02CF">
        <w:rPr>
          <w:rFonts w:ascii="仿宋" w:eastAsia="仿宋"/>
          <w:sz w:val="24"/>
        </w:rPr>
        <w:t>,</w:t>
      </w:r>
      <w:bookmarkStart w:id="0" w:name="OLE_LINK6"/>
      <w:r w:rsidRPr="009C02CF">
        <w:rPr>
          <w:rFonts w:ascii="仿宋" w:eastAsia="仿宋" w:hAnsi="宋体" w:hint="eastAsia"/>
          <w:sz w:val="24"/>
        </w:rPr>
        <w:t>需标定，无需相机内部参数，</w:t>
      </w:r>
      <w:bookmarkEnd w:id="0"/>
      <w:r w:rsidRPr="009C02CF">
        <w:rPr>
          <w:rFonts w:ascii="仿宋" w:eastAsia="仿宋" w:hAnsi="宋体" w:hint="eastAsia"/>
          <w:sz w:val="24"/>
        </w:rPr>
        <w:t>要求图像上所有点对应的空间点都共面。二维重建方法测量事故现场简捷、准确，且信息易于保存。</w:t>
      </w:r>
    </w:p>
    <w:p w:rsidR="00326285" w:rsidRPr="00E36466" w:rsidRDefault="00326285" w:rsidP="009C02CF">
      <w:pPr>
        <w:spacing w:line="300" w:lineRule="auto"/>
        <w:ind w:firstLineChars="200" w:firstLine="643"/>
        <w:rPr>
          <w:rFonts w:ascii="宋体"/>
          <w:b/>
          <w:sz w:val="24"/>
        </w:rPr>
      </w:pPr>
      <w:r w:rsidRPr="00E36466">
        <w:rPr>
          <w:rFonts w:ascii="宋体" w:hAnsi="宋体" w:hint="eastAsia"/>
          <w:b/>
          <w:sz w:val="32"/>
          <w:szCs w:val="32"/>
        </w:rPr>
        <w:t>相应成果</w:t>
      </w:r>
      <w:r w:rsidRPr="00E36466">
        <w:rPr>
          <w:rFonts w:ascii="宋体" w:hAnsi="宋体" w:hint="eastAsia"/>
          <w:b/>
          <w:sz w:val="24"/>
        </w:rPr>
        <w:t>：</w:t>
      </w:r>
    </w:p>
    <w:p w:rsidR="00326285" w:rsidRPr="009C02CF" w:rsidRDefault="00326285" w:rsidP="009C02CF">
      <w:pPr>
        <w:pStyle w:val="ListParagraph"/>
        <w:numPr>
          <w:ilvl w:val="0"/>
          <w:numId w:val="2"/>
        </w:numPr>
        <w:spacing w:line="300" w:lineRule="auto"/>
        <w:ind w:left="0" w:firstLine="480"/>
        <w:rPr>
          <w:rFonts w:eastAsia="仿宋"/>
          <w:sz w:val="24"/>
        </w:rPr>
      </w:pPr>
      <w:r w:rsidRPr="009C02CF">
        <w:rPr>
          <w:rFonts w:eastAsia="仿宋"/>
          <w:sz w:val="24"/>
        </w:rPr>
        <w:t xml:space="preserve">Kerkoff </w:t>
      </w:r>
      <w:r w:rsidRPr="009C02CF">
        <w:rPr>
          <w:rFonts w:eastAsia="仿宋" w:hint="eastAsia"/>
          <w:sz w:val="24"/>
        </w:rPr>
        <w:t>于</w:t>
      </w:r>
      <w:r w:rsidRPr="009C02CF">
        <w:rPr>
          <w:rFonts w:eastAsia="仿宋"/>
          <w:sz w:val="24"/>
        </w:rPr>
        <w:t xml:space="preserve"> 1985 </w:t>
      </w:r>
      <w:r w:rsidRPr="009C02CF">
        <w:rPr>
          <w:rFonts w:eastAsia="仿宋" w:hint="eastAsia"/>
          <w:sz w:val="24"/>
        </w:rPr>
        <w:t>年根据透视原理研究了利用摄影图像确定制动拖痕长度、车辆停止位置和其它痕迹位置的方法，完成了事故现场二维摄影测量。</w:t>
      </w:r>
    </w:p>
    <w:p w:rsidR="00326285" w:rsidRPr="009C02CF" w:rsidRDefault="00326285" w:rsidP="009C02CF">
      <w:pPr>
        <w:pStyle w:val="ListParagraph"/>
        <w:numPr>
          <w:ilvl w:val="0"/>
          <w:numId w:val="2"/>
        </w:numPr>
        <w:spacing w:line="300" w:lineRule="auto"/>
        <w:ind w:left="0" w:firstLine="480"/>
        <w:rPr>
          <w:rFonts w:ascii="宋体" w:eastAsia="仿宋"/>
          <w:sz w:val="24"/>
        </w:rPr>
      </w:pPr>
      <w:r w:rsidRPr="009C02CF">
        <w:rPr>
          <w:rFonts w:eastAsia="仿宋" w:hint="eastAsia"/>
          <w:sz w:val="24"/>
        </w:rPr>
        <w:t>二维摄影测量软件“</w:t>
      </w:r>
      <w:r w:rsidRPr="009C02CF">
        <w:rPr>
          <w:rFonts w:eastAsia="仿宋"/>
          <w:b/>
          <w:sz w:val="24"/>
        </w:rPr>
        <w:t>FotoGram</w:t>
      </w:r>
      <w:r w:rsidRPr="009C02CF">
        <w:rPr>
          <w:rFonts w:eastAsia="仿宋" w:hint="eastAsia"/>
          <w:sz w:val="24"/>
        </w:rPr>
        <w:t>”利用</w:t>
      </w:r>
      <w:r w:rsidRPr="009C02CF">
        <w:rPr>
          <w:rFonts w:eastAsia="仿宋" w:hint="eastAsia"/>
          <w:b/>
          <w:sz w:val="24"/>
        </w:rPr>
        <w:t>面</w:t>
      </w:r>
      <w:r w:rsidRPr="009C02CF">
        <w:rPr>
          <w:rFonts w:eastAsia="仿宋"/>
          <w:b/>
          <w:sz w:val="24"/>
        </w:rPr>
        <w:t>—</w:t>
      </w:r>
      <w:r w:rsidRPr="009C02CF">
        <w:rPr>
          <w:rFonts w:eastAsia="仿宋" w:hint="eastAsia"/>
          <w:b/>
          <w:sz w:val="24"/>
        </w:rPr>
        <w:t>面</w:t>
      </w:r>
      <w:r w:rsidRPr="009C02CF">
        <w:rPr>
          <w:rFonts w:eastAsia="仿宋" w:hint="eastAsia"/>
          <w:sz w:val="24"/>
        </w:rPr>
        <w:t>转换法，在提供足够参考点及其真实的坐标值，且路面相对平坦的条件下，可以恢复路面未知点的几何位置。</w:t>
      </w:r>
    </w:p>
    <w:p w:rsidR="00326285" w:rsidRDefault="00326285" w:rsidP="003119D7">
      <w:pPr>
        <w:spacing w:beforeLines="50" w:afterLines="50" w:line="300" w:lineRule="auto"/>
        <w:ind w:firstLineChars="200" w:firstLine="643"/>
        <w:rPr>
          <w:rFonts w:ascii="宋体"/>
          <w:b/>
          <w:sz w:val="24"/>
        </w:rPr>
      </w:pPr>
      <w:r w:rsidRPr="00E36466">
        <w:rPr>
          <w:rFonts w:ascii="宋体" w:hAnsi="宋体" w:hint="eastAsia"/>
          <w:b/>
          <w:sz w:val="32"/>
          <w:szCs w:val="32"/>
        </w:rPr>
        <w:t>三维方法</w:t>
      </w:r>
      <w:r w:rsidRPr="00E36466">
        <w:rPr>
          <w:rFonts w:ascii="宋体" w:hAnsi="宋体" w:hint="eastAsia"/>
          <w:b/>
          <w:sz w:val="24"/>
        </w:rPr>
        <w:t>：</w:t>
      </w:r>
    </w:p>
    <w:p w:rsidR="00326285" w:rsidRPr="009C02CF" w:rsidRDefault="00326285" w:rsidP="003119D7">
      <w:pPr>
        <w:spacing w:beforeLines="50" w:afterLines="50" w:line="300" w:lineRule="auto"/>
        <w:ind w:firstLineChars="200" w:firstLine="480"/>
        <w:rPr>
          <w:rFonts w:ascii="仿宋" w:eastAsia="仿宋"/>
          <w:sz w:val="24"/>
        </w:rPr>
      </w:pPr>
      <w:r>
        <w:rPr>
          <w:rFonts w:ascii="宋体" w:hAnsi="宋体"/>
          <w:sz w:val="24"/>
        </w:rPr>
        <w:t>a)</w:t>
      </w:r>
      <w:r w:rsidRPr="00E36466">
        <w:rPr>
          <w:rFonts w:ascii="宋体" w:hAnsi="宋体" w:hint="eastAsia"/>
          <w:b/>
          <w:sz w:val="24"/>
        </w:rPr>
        <w:t>反投影法</w:t>
      </w:r>
      <w:r>
        <w:rPr>
          <w:rFonts w:ascii="仿宋" w:eastAsia="仿宋" w:hAnsi="宋体" w:hint="eastAsia"/>
          <w:sz w:val="24"/>
        </w:rPr>
        <w:t>：</w:t>
      </w:r>
      <w:r w:rsidRPr="009C02CF">
        <w:rPr>
          <w:rFonts w:ascii="仿宋" w:eastAsia="仿宋" w:hAnsi="宋体" w:hint="eastAsia"/>
          <w:sz w:val="24"/>
        </w:rPr>
        <w:t>包括解析反投影法与相机反投影法，解析反投影法在不平面的路况下效果较好）：单目，需标定，需知道相机内部参数。</w:t>
      </w:r>
    </w:p>
    <w:p w:rsidR="00326285" w:rsidRDefault="00326285" w:rsidP="003119D7">
      <w:pPr>
        <w:spacing w:beforeLines="50" w:afterLines="50" w:line="300" w:lineRule="auto"/>
        <w:ind w:firstLineChars="200" w:firstLine="480"/>
        <w:rPr>
          <w:rFonts w:ascii="宋体"/>
          <w:sz w:val="24"/>
        </w:rPr>
      </w:pPr>
      <w:r>
        <w:rPr>
          <w:rFonts w:ascii="宋体" w:hAnsi="宋体"/>
          <w:sz w:val="24"/>
        </w:rPr>
        <w:t>b)</w:t>
      </w:r>
      <w:r w:rsidRPr="00E36466">
        <w:rPr>
          <w:rFonts w:ascii="宋体" w:hAnsi="宋体" w:hint="eastAsia"/>
          <w:b/>
          <w:sz w:val="24"/>
        </w:rPr>
        <w:t>立体视觉重建方法：</w:t>
      </w:r>
      <w:r w:rsidRPr="009C02CF">
        <w:rPr>
          <w:rFonts w:ascii="仿宋" w:eastAsia="仿宋" w:hAnsi="宋体" w:hint="eastAsia"/>
          <w:sz w:val="24"/>
        </w:rPr>
        <w:t>多目，需要事先根据事故现场的情况制作或者选择精确的三维标定物。与单目照片法相比，多目照片法省时省力，结果准确，但对复杂场景进行重建时，存在像素点的误匹配问题，加大了同一点的像素在不同图像中的位置识别的难度。因此这种方法仅适用于简单而规则的交通事故现场。</w:t>
      </w:r>
    </w:p>
    <w:p w:rsidR="00326285" w:rsidRPr="009C02CF" w:rsidRDefault="00326285" w:rsidP="003119D7">
      <w:pPr>
        <w:spacing w:beforeLines="50" w:afterLines="50" w:line="300" w:lineRule="auto"/>
        <w:ind w:firstLineChars="200" w:firstLine="480"/>
        <w:rPr>
          <w:rFonts w:ascii="宋体" w:eastAsia="仿宋"/>
          <w:sz w:val="24"/>
        </w:rPr>
      </w:pPr>
      <w:r>
        <w:rPr>
          <w:rFonts w:ascii="宋体" w:hAnsi="宋体"/>
          <w:sz w:val="24"/>
        </w:rPr>
        <w:t>c)</w:t>
      </w:r>
      <w:r w:rsidRPr="00426FBA">
        <w:rPr>
          <w:rFonts w:hint="eastAsia"/>
          <w:b/>
          <w:sz w:val="24"/>
        </w:rPr>
        <w:t>比例测量法</w:t>
      </w:r>
      <w:r>
        <w:rPr>
          <w:sz w:val="24"/>
        </w:rPr>
        <w:t>:</w:t>
      </w:r>
      <w:r w:rsidRPr="009C02CF">
        <w:rPr>
          <w:rFonts w:eastAsia="仿宋" w:hint="eastAsia"/>
          <w:sz w:val="24"/>
        </w:rPr>
        <w:t>即在现场放置高精度的比例尺</w:t>
      </w:r>
      <w:r w:rsidRPr="009C02CF">
        <w:rPr>
          <w:rFonts w:eastAsia="仿宋"/>
          <w:sz w:val="24"/>
        </w:rPr>
        <w:t>(</w:t>
      </w:r>
      <w:r w:rsidRPr="009C02CF">
        <w:rPr>
          <w:rFonts w:eastAsia="仿宋" w:hint="eastAsia"/>
          <w:sz w:val="24"/>
        </w:rPr>
        <w:t>一般为</w:t>
      </w:r>
      <w:r w:rsidRPr="009C02CF">
        <w:rPr>
          <w:rFonts w:eastAsia="仿宋"/>
          <w:sz w:val="24"/>
        </w:rPr>
        <w:t>1</w:t>
      </w:r>
      <w:r w:rsidRPr="009C02CF">
        <w:rPr>
          <w:rFonts w:eastAsia="仿宋" w:hint="eastAsia"/>
          <w:sz w:val="24"/>
        </w:rPr>
        <w:t>米定长</w:t>
      </w:r>
      <w:r w:rsidRPr="009C02CF">
        <w:rPr>
          <w:rFonts w:eastAsia="仿宋"/>
          <w:sz w:val="24"/>
        </w:rPr>
        <w:t>)</w:t>
      </w:r>
      <w:r w:rsidRPr="009C02CF">
        <w:rPr>
          <w:rFonts w:eastAsia="仿宋" w:hint="eastAsia"/>
          <w:sz w:val="24"/>
        </w:rPr>
        <w:t>，通过对实物与尺子的尺寸比较来计算出现场勘察所需的尺寸数据。比例测量法的</w:t>
      </w:r>
      <w:r w:rsidRPr="009C02CF">
        <w:rPr>
          <w:rFonts w:eastAsia="仿宋" w:hint="eastAsia"/>
          <w:b/>
          <w:sz w:val="24"/>
        </w:rPr>
        <w:t>基本原理</w:t>
      </w:r>
      <w:r w:rsidRPr="009C02CF">
        <w:rPr>
          <w:rFonts w:eastAsia="仿宋" w:hint="eastAsia"/>
          <w:sz w:val="24"/>
        </w:rPr>
        <w:t>是：在事故现场放置高精度的定长标尺，然后采用两只高分辨率数码相机拍摄下现场两张不同角度的照片，传送到计算机主机并在显示屏上显示出来，通过用鼠标点击放置在事故现场的定尺寸三维标尺，按比例测量计算现场各要素之间的距离等相互关系。</w:t>
      </w:r>
    </w:p>
    <w:p w:rsidR="00326285" w:rsidRPr="00E36466" w:rsidRDefault="00326285" w:rsidP="009C02CF">
      <w:pPr>
        <w:spacing w:line="300" w:lineRule="auto"/>
        <w:ind w:firstLineChars="200" w:firstLine="643"/>
        <w:rPr>
          <w:b/>
          <w:sz w:val="32"/>
          <w:szCs w:val="32"/>
        </w:rPr>
      </w:pPr>
      <w:r w:rsidRPr="00E36466">
        <w:rPr>
          <w:rFonts w:hint="eastAsia"/>
          <w:b/>
          <w:sz w:val="32"/>
          <w:szCs w:val="32"/>
        </w:rPr>
        <w:t>相应成果：</w:t>
      </w:r>
    </w:p>
    <w:p w:rsidR="00326285" w:rsidRPr="009C02CF" w:rsidRDefault="00326285" w:rsidP="003119D7">
      <w:pPr>
        <w:pStyle w:val="ListParagraph"/>
        <w:numPr>
          <w:ilvl w:val="0"/>
          <w:numId w:val="4"/>
        </w:numPr>
        <w:spacing w:beforeLines="50" w:afterLines="50" w:line="300" w:lineRule="auto"/>
        <w:ind w:left="0" w:firstLine="480"/>
        <w:rPr>
          <w:rFonts w:eastAsia="仿宋"/>
          <w:sz w:val="24"/>
        </w:rPr>
      </w:pPr>
      <w:r w:rsidRPr="009C02CF">
        <w:rPr>
          <w:rFonts w:eastAsia="仿宋"/>
          <w:sz w:val="24"/>
        </w:rPr>
        <w:t xml:space="preserve">  </w:t>
      </w:r>
      <w:r w:rsidRPr="009C02CF">
        <w:rPr>
          <w:rFonts w:eastAsia="仿宋" w:hint="eastAsia"/>
          <w:sz w:val="24"/>
        </w:rPr>
        <w:t>美国</w:t>
      </w:r>
      <w:r w:rsidRPr="009C02CF">
        <w:rPr>
          <w:rFonts w:eastAsia="仿宋"/>
          <w:sz w:val="24"/>
        </w:rPr>
        <w:t xml:space="preserve"> Knott </w:t>
      </w:r>
      <w:r w:rsidRPr="009C02CF">
        <w:rPr>
          <w:rFonts w:eastAsia="仿宋" w:hint="eastAsia"/>
          <w:sz w:val="24"/>
        </w:rPr>
        <w:t>实验室已将使用摄影测量对车身变形测量的成果应用于事故再现。随着数字技术以及事故再现方法的发展，相继出现了很多可用于事故现场和车身变形测量的三维数字摄影测量软件，如</w:t>
      </w:r>
      <w:r w:rsidRPr="009C02CF">
        <w:rPr>
          <w:rFonts w:eastAsia="仿宋"/>
          <w:sz w:val="24"/>
        </w:rPr>
        <w:t xml:space="preserve"> Photomodeler</w:t>
      </w:r>
      <w:r w:rsidRPr="009C02CF">
        <w:rPr>
          <w:rFonts w:eastAsia="仿宋" w:hint="eastAsia"/>
          <w:sz w:val="24"/>
        </w:rPr>
        <w:t>、</w:t>
      </w:r>
      <w:r w:rsidRPr="009C02CF">
        <w:rPr>
          <w:rFonts w:eastAsia="仿宋"/>
          <w:sz w:val="24"/>
        </w:rPr>
        <w:t>iWitness</w:t>
      </w:r>
      <w:r w:rsidRPr="009C02CF">
        <w:rPr>
          <w:rFonts w:eastAsia="仿宋" w:hint="eastAsia"/>
          <w:sz w:val="24"/>
        </w:rPr>
        <w:t>、</w:t>
      </w:r>
      <w:r w:rsidRPr="009C02CF">
        <w:rPr>
          <w:rFonts w:eastAsia="仿宋"/>
          <w:sz w:val="24"/>
        </w:rPr>
        <w:t>Shapecapture</w:t>
      </w:r>
      <w:r w:rsidRPr="009C02CF">
        <w:rPr>
          <w:rFonts w:eastAsia="仿宋" w:hint="eastAsia"/>
          <w:sz w:val="24"/>
        </w:rPr>
        <w:t>等，这些软件不但可以实现对事故现场的</w:t>
      </w:r>
      <w:r w:rsidRPr="009C02CF">
        <w:rPr>
          <w:rFonts w:eastAsia="仿宋"/>
          <w:sz w:val="24"/>
        </w:rPr>
        <w:t xml:space="preserve"> 2D</w:t>
      </w:r>
      <w:r w:rsidRPr="009C02CF">
        <w:rPr>
          <w:rFonts w:eastAsia="仿宋" w:hint="eastAsia"/>
          <w:sz w:val="24"/>
        </w:rPr>
        <w:t>、</w:t>
      </w:r>
      <w:r w:rsidRPr="009C02CF">
        <w:rPr>
          <w:rFonts w:eastAsia="仿宋"/>
          <w:sz w:val="24"/>
        </w:rPr>
        <w:t xml:space="preserve">3D </w:t>
      </w:r>
      <w:r w:rsidRPr="009C02CF">
        <w:rPr>
          <w:rFonts w:eastAsia="仿宋" w:hint="eastAsia"/>
          <w:sz w:val="24"/>
        </w:rPr>
        <w:t>摄影测量建模，而且这些软件通常还有自动检校功能，这使得非量测相机应用于事故现场摄影测量成为了可能。</w:t>
      </w:r>
    </w:p>
    <w:p w:rsidR="00326285" w:rsidRPr="009C02CF" w:rsidRDefault="00326285" w:rsidP="003119D7">
      <w:pPr>
        <w:pStyle w:val="ListParagraph"/>
        <w:numPr>
          <w:ilvl w:val="0"/>
          <w:numId w:val="4"/>
        </w:numPr>
        <w:spacing w:beforeLines="50" w:afterLines="50" w:line="300" w:lineRule="auto"/>
        <w:ind w:left="0" w:firstLine="480"/>
        <w:rPr>
          <w:rFonts w:eastAsia="仿宋"/>
          <w:sz w:val="24"/>
        </w:rPr>
      </w:pPr>
      <w:r w:rsidRPr="009C02CF">
        <w:rPr>
          <w:rFonts w:eastAsia="仿宋" w:hint="eastAsia"/>
          <w:sz w:val="24"/>
        </w:rPr>
        <w:t>新疆石河子交通科研所、公安部无锡交通科研所研制出的采用摄影测量技术的交通事故现场勘察车</w:t>
      </w:r>
      <w:r w:rsidRPr="009C02CF">
        <w:rPr>
          <w:rFonts w:eastAsia="仿宋"/>
          <w:sz w:val="24"/>
        </w:rPr>
        <w:t>.</w:t>
      </w:r>
    </w:p>
    <w:p w:rsidR="00326285" w:rsidRDefault="00326285" w:rsidP="003119D7">
      <w:pPr>
        <w:spacing w:beforeLines="50" w:afterLines="50" w:line="300" w:lineRule="auto"/>
        <w:ind w:firstLineChars="200" w:firstLine="480"/>
        <w:rPr>
          <w:sz w:val="24"/>
        </w:rPr>
      </w:pPr>
    </w:p>
    <w:p w:rsidR="00326285" w:rsidRDefault="00326285" w:rsidP="003119D7">
      <w:pPr>
        <w:spacing w:beforeLines="50" w:afterLines="50" w:line="300" w:lineRule="auto"/>
        <w:ind w:firstLineChars="200" w:firstLine="643"/>
        <w:rPr>
          <w:b/>
          <w:sz w:val="32"/>
          <w:szCs w:val="32"/>
        </w:rPr>
      </w:pPr>
      <w:r>
        <w:rPr>
          <w:rFonts w:hint="eastAsia"/>
          <w:b/>
          <w:sz w:val="32"/>
          <w:szCs w:val="32"/>
        </w:rPr>
        <w:t>王海涛</w:t>
      </w:r>
      <w:r>
        <w:rPr>
          <w:b/>
          <w:sz w:val="32"/>
          <w:szCs w:val="32"/>
        </w:rPr>
        <w:t xml:space="preserve"> </w:t>
      </w:r>
      <w:r>
        <w:rPr>
          <w:rFonts w:hint="eastAsia"/>
          <w:b/>
          <w:sz w:val="32"/>
          <w:szCs w:val="32"/>
        </w:rPr>
        <w:t>查询了模式识别相关知识：</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（图像处理之后所得到的图像，有两种处理方式，如果可以，偏向智能识别即模式识别）</w:t>
      </w:r>
    </w:p>
    <w:p w:rsidR="00326285" w:rsidRPr="009C02CF" w:rsidRDefault="00326285" w:rsidP="003119D7">
      <w:pPr>
        <w:spacing w:beforeLines="50" w:afterLines="50" w:line="300" w:lineRule="auto"/>
        <w:ind w:firstLineChars="200" w:firstLine="482"/>
        <w:rPr>
          <w:rFonts w:eastAsia="仿宋"/>
          <w:sz w:val="24"/>
        </w:rPr>
      </w:pPr>
      <w:r w:rsidRPr="00A06F09">
        <w:rPr>
          <w:rFonts w:hint="eastAsia"/>
          <w:b/>
          <w:sz w:val="24"/>
        </w:rPr>
        <w:t>处理方法一：</w:t>
      </w:r>
      <w:r w:rsidRPr="009C02CF">
        <w:rPr>
          <w:rFonts w:eastAsia="仿宋" w:hint="eastAsia"/>
          <w:sz w:val="24"/>
        </w:rPr>
        <w:t>人工识别</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sz w:val="24"/>
        </w:rPr>
        <w:tab/>
      </w:r>
      <w:r w:rsidRPr="009C02CF">
        <w:rPr>
          <w:rFonts w:eastAsia="仿宋" w:hint="eastAsia"/>
          <w:sz w:val="24"/>
        </w:rPr>
        <w:t>优点：准确性完整度高。</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sz w:val="24"/>
        </w:rPr>
        <w:tab/>
      </w:r>
      <w:r w:rsidRPr="009C02CF">
        <w:rPr>
          <w:rFonts w:eastAsia="仿宋" w:hint="eastAsia"/>
          <w:sz w:val="24"/>
        </w:rPr>
        <w:t>缺点：自动化程度低，需要培养专用测绘人才，成本较高。</w:t>
      </w:r>
    </w:p>
    <w:p w:rsidR="00326285" w:rsidRPr="009C02CF" w:rsidRDefault="00326285" w:rsidP="003119D7">
      <w:pPr>
        <w:spacing w:beforeLines="50" w:afterLines="50" w:line="300" w:lineRule="auto"/>
        <w:ind w:firstLineChars="200" w:firstLine="482"/>
        <w:rPr>
          <w:rFonts w:eastAsia="仿宋"/>
          <w:sz w:val="24"/>
        </w:rPr>
      </w:pPr>
      <w:r w:rsidRPr="00A06F09">
        <w:rPr>
          <w:rFonts w:hint="eastAsia"/>
          <w:b/>
          <w:sz w:val="24"/>
        </w:rPr>
        <w:t>处理方法二：</w:t>
      </w:r>
      <w:r w:rsidRPr="009C02CF">
        <w:rPr>
          <w:rFonts w:eastAsia="仿宋" w:hint="eastAsia"/>
          <w:sz w:val="24"/>
        </w:rPr>
        <w:t>智能识别（模式识别）</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sz w:val="24"/>
        </w:rPr>
        <w:tab/>
      </w:r>
      <w:r w:rsidRPr="009C02CF">
        <w:rPr>
          <w:rFonts w:eastAsia="仿宋" w:hint="eastAsia"/>
          <w:sz w:val="24"/>
        </w:rPr>
        <w:t>优点：自动化程度高，提高效率，节约成本</w:t>
      </w:r>
    </w:p>
    <w:p w:rsidR="00326285" w:rsidRDefault="00326285" w:rsidP="003119D7">
      <w:pPr>
        <w:spacing w:beforeLines="50" w:afterLines="50" w:line="300" w:lineRule="auto"/>
        <w:ind w:firstLineChars="200" w:firstLine="480"/>
        <w:rPr>
          <w:sz w:val="24"/>
        </w:rPr>
      </w:pPr>
      <w:r w:rsidRPr="009C02CF">
        <w:rPr>
          <w:rFonts w:eastAsia="仿宋"/>
          <w:sz w:val="24"/>
        </w:rPr>
        <w:tab/>
      </w:r>
      <w:r w:rsidRPr="009C02CF">
        <w:rPr>
          <w:rFonts w:eastAsia="仿宋" w:hint="eastAsia"/>
          <w:sz w:val="24"/>
        </w:rPr>
        <w:t>缺点：技术未完善，有一定误差</w:t>
      </w:r>
      <w:r>
        <w:rPr>
          <w:rFonts w:hint="eastAsia"/>
          <w:sz w:val="24"/>
        </w:rPr>
        <w:t>。</w:t>
      </w:r>
    </w:p>
    <w:p w:rsidR="00326285" w:rsidRDefault="00326285" w:rsidP="003119D7">
      <w:pPr>
        <w:spacing w:beforeLines="50" w:afterLines="50" w:line="300" w:lineRule="auto"/>
        <w:ind w:firstLineChars="200" w:firstLine="480"/>
        <w:rPr>
          <w:sz w:val="24"/>
        </w:rPr>
      </w:pPr>
    </w:p>
    <w:p w:rsidR="00326285" w:rsidRPr="00A06F09" w:rsidRDefault="00326285" w:rsidP="003119D7">
      <w:pPr>
        <w:spacing w:beforeLines="50" w:afterLines="50" w:line="300" w:lineRule="auto"/>
        <w:ind w:firstLineChars="200" w:firstLine="643"/>
        <w:rPr>
          <w:b/>
          <w:sz w:val="32"/>
          <w:szCs w:val="32"/>
        </w:rPr>
      </w:pPr>
      <w:r w:rsidRPr="00A06F09">
        <w:rPr>
          <w:rFonts w:hint="eastAsia"/>
          <w:b/>
          <w:sz w:val="32"/>
          <w:szCs w:val="32"/>
        </w:rPr>
        <w:t>概括的图片模式识别涉及下列各步：</w:t>
      </w:r>
    </w:p>
    <w:p w:rsidR="00326285" w:rsidRPr="009C02CF" w:rsidRDefault="00326285" w:rsidP="003119D7">
      <w:pPr>
        <w:pStyle w:val="ListParagraph"/>
        <w:numPr>
          <w:ilvl w:val="0"/>
          <w:numId w:val="7"/>
        </w:numPr>
        <w:spacing w:beforeLines="50" w:afterLines="50" w:line="300" w:lineRule="auto"/>
        <w:ind w:left="0" w:firstLine="480"/>
        <w:rPr>
          <w:rFonts w:eastAsia="仿宋"/>
          <w:sz w:val="24"/>
        </w:rPr>
      </w:pPr>
      <w:r w:rsidRPr="009C02CF">
        <w:rPr>
          <w:rFonts w:eastAsia="仿宋" w:hint="eastAsia"/>
          <w:sz w:val="24"/>
        </w:rPr>
        <w:t>片的取样与量化：一幅景物或一张照片被转换为一个数组，以适合计算机处理。</w:t>
      </w:r>
    </w:p>
    <w:p w:rsidR="00326285" w:rsidRPr="009C02CF" w:rsidRDefault="00326285" w:rsidP="003119D7">
      <w:pPr>
        <w:pStyle w:val="ListParagraph"/>
        <w:numPr>
          <w:ilvl w:val="0"/>
          <w:numId w:val="7"/>
        </w:numPr>
        <w:spacing w:beforeLines="50" w:afterLines="50" w:line="300" w:lineRule="auto"/>
        <w:ind w:left="0" w:firstLine="480"/>
        <w:rPr>
          <w:rFonts w:eastAsia="仿宋"/>
          <w:sz w:val="24"/>
        </w:rPr>
      </w:pPr>
      <w:r w:rsidRPr="009C02CF">
        <w:rPr>
          <w:rFonts w:eastAsia="仿宋" w:hint="eastAsia"/>
          <w:sz w:val="24"/>
        </w:rPr>
        <w:t>图片分割：按亮度、色彩或纹理的一致与否确定区域。</w:t>
      </w:r>
    </w:p>
    <w:p w:rsidR="00326285" w:rsidRPr="009C02CF" w:rsidRDefault="00326285" w:rsidP="003119D7">
      <w:pPr>
        <w:pStyle w:val="ListParagraph"/>
        <w:numPr>
          <w:ilvl w:val="0"/>
          <w:numId w:val="7"/>
        </w:numPr>
        <w:spacing w:beforeLines="50" w:afterLines="50" w:line="300" w:lineRule="auto"/>
        <w:ind w:left="0" w:firstLine="480"/>
        <w:rPr>
          <w:rFonts w:eastAsia="仿宋"/>
          <w:sz w:val="24"/>
        </w:rPr>
      </w:pPr>
      <w:r w:rsidRPr="009C02CF">
        <w:rPr>
          <w:rFonts w:eastAsia="仿宋" w:hint="eastAsia"/>
          <w:sz w:val="24"/>
        </w:rPr>
        <w:t>景物分析：由分割获得的区域被合并或修改，使之可被定义为物体。</w:t>
      </w:r>
    </w:p>
    <w:p w:rsidR="00326285" w:rsidRPr="009C02CF" w:rsidRDefault="00326285" w:rsidP="003119D7">
      <w:pPr>
        <w:pStyle w:val="ListParagraph"/>
        <w:numPr>
          <w:ilvl w:val="0"/>
          <w:numId w:val="7"/>
        </w:numPr>
        <w:spacing w:beforeLines="50" w:afterLines="50" w:line="300" w:lineRule="auto"/>
        <w:ind w:left="0" w:firstLine="480"/>
        <w:rPr>
          <w:rFonts w:eastAsia="仿宋"/>
          <w:sz w:val="24"/>
        </w:rPr>
      </w:pPr>
      <w:r w:rsidRPr="009C02CF">
        <w:rPr>
          <w:rFonts w:eastAsia="仿宋" w:hint="eastAsia"/>
          <w:sz w:val="24"/>
        </w:rPr>
        <w:t>形状描述：物体被编码为反映它们形状的定量结构。</w:t>
      </w:r>
    </w:p>
    <w:p w:rsidR="00326285" w:rsidRPr="009C02CF" w:rsidRDefault="00326285" w:rsidP="003119D7">
      <w:pPr>
        <w:pStyle w:val="ListParagraph"/>
        <w:numPr>
          <w:ilvl w:val="0"/>
          <w:numId w:val="7"/>
        </w:numPr>
        <w:spacing w:beforeLines="50" w:afterLines="50" w:line="300" w:lineRule="auto"/>
        <w:ind w:left="0" w:firstLine="480"/>
        <w:rPr>
          <w:rFonts w:eastAsia="仿宋"/>
          <w:sz w:val="24"/>
        </w:rPr>
      </w:pPr>
      <w:r w:rsidRPr="009C02CF">
        <w:rPr>
          <w:rFonts w:eastAsia="仿宋" w:hint="eastAsia"/>
          <w:sz w:val="24"/>
        </w:rPr>
        <w:t>物体描述：可能是简单的分类（例如，所见物体被分入字母</w:t>
      </w:r>
      <w:r w:rsidRPr="009C02CF">
        <w:rPr>
          <w:rFonts w:eastAsia="仿宋"/>
          <w:sz w:val="24"/>
        </w:rPr>
        <w:t xml:space="preserve"> A </w:t>
      </w:r>
      <w:r w:rsidRPr="009C02CF">
        <w:rPr>
          <w:rFonts w:eastAsia="仿宋" w:hint="eastAsia"/>
          <w:sz w:val="24"/>
        </w:rPr>
        <w:t>类）；或者是一段语言的拙述（例如，所见</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物体由两个被水平线连接的圆盘组成）。</w:t>
      </w:r>
    </w:p>
    <w:p w:rsidR="00326285" w:rsidRDefault="00326285" w:rsidP="003119D7">
      <w:pPr>
        <w:spacing w:beforeLines="50" w:afterLines="50" w:line="300" w:lineRule="auto"/>
        <w:ind w:firstLineChars="200" w:firstLine="480"/>
        <w:rPr>
          <w:sz w:val="24"/>
        </w:rPr>
      </w:pPr>
    </w:p>
    <w:p w:rsidR="00326285" w:rsidRDefault="00326285" w:rsidP="003119D7">
      <w:pPr>
        <w:spacing w:beforeLines="50" w:afterLines="50" w:line="300" w:lineRule="auto"/>
        <w:ind w:firstLineChars="200" w:firstLine="480"/>
        <w:rPr>
          <w:sz w:val="24"/>
        </w:rPr>
      </w:pPr>
    </w:p>
    <w:p w:rsidR="00326285" w:rsidRPr="00A06F09" w:rsidRDefault="00326285" w:rsidP="003119D7">
      <w:pPr>
        <w:spacing w:beforeLines="50" w:afterLines="50" w:line="300" w:lineRule="auto"/>
        <w:ind w:firstLineChars="200" w:firstLine="602"/>
        <w:rPr>
          <w:b/>
          <w:sz w:val="30"/>
          <w:szCs w:val="30"/>
        </w:rPr>
      </w:pPr>
      <w:r w:rsidRPr="00A06F09">
        <w:rPr>
          <w:rFonts w:hint="eastAsia"/>
          <w:b/>
          <w:sz w:val="30"/>
          <w:szCs w:val="30"/>
        </w:rPr>
        <w:t>武智辉</w:t>
      </w:r>
      <w:r>
        <w:rPr>
          <w:b/>
          <w:sz w:val="30"/>
          <w:szCs w:val="30"/>
        </w:rPr>
        <w:t xml:space="preserve"> </w:t>
      </w:r>
      <w:r w:rsidRPr="00A06F09">
        <w:rPr>
          <w:rFonts w:hint="eastAsia"/>
          <w:b/>
          <w:sz w:val="30"/>
          <w:szCs w:val="30"/>
        </w:rPr>
        <w:t>查询了</w:t>
      </w:r>
      <w:r w:rsidRPr="00A06F09">
        <w:rPr>
          <w:b/>
          <w:sz w:val="30"/>
          <w:szCs w:val="30"/>
        </w:rPr>
        <w:t xml:space="preserve"> </w:t>
      </w:r>
      <w:r w:rsidRPr="00A06F09">
        <w:rPr>
          <w:rFonts w:hint="eastAsia"/>
          <w:b/>
          <w:sz w:val="30"/>
          <w:szCs w:val="30"/>
        </w:rPr>
        <w:t>数字摄影测量技术在交通事故现场勘测的应用方法</w:t>
      </w:r>
      <w:r>
        <w:rPr>
          <w:rFonts w:hint="eastAsia"/>
          <w:b/>
          <w:sz w:val="30"/>
          <w:szCs w:val="30"/>
        </w:rPr>
        <w:t>：</w:t>
      </w:r>
    </w:p>
    <w:p w:rsidR="00326285" w:rsidRPr="00A06F09" w:rsidRDefault="00326285" w:rsidP="003119D7">
      <w:pPr>
        <w:spacing w:beforeLines="50" w:afterLines="50" w:line="300" w:lineRule="auto"/>
        <w:ind w:firstLineChars="200" w:firstLine="480"/>
        <w:rPr>
          <w:sz w:val="24"/>
        </w:rPr>
      </w:pP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依靠人工标识的方法（即通过图像处理，增强某些信息，进行人工标注需要的信息），通过添加标记物（第三章中的识别技术进行自动识别）或者人工进行控制点标注，形成控制场</w:t>
      </w:r>
      <w:r w:rsidRPr="009C02CF">
        <w:rPr>
          <w:rFonts w:eastAsia="仿宋"/>
          <w:sz w:val="24"/>
        </w:rPr>
        <w:t>,</w:t>
      </w:r>
      <w:r w:rsidRPr="009C02CF">
        <w:rPr>
          <w:rFonts w:eastAsia="仿宋" w:hint="eastAsia"/>
          <w:sz w:val="24"/>
        </w:rPr>
        <w:t>由针孔模型进行摄像机标定，进行直接线性变换，由普通的照片进行投影变换为正投影，从而进行人工标注，计算比例尺，得出具体数据。图像处理用以使得图像中某些信息更加突出，便于识别（注：参看此文献第五章应用程序的设计。）需要注意的是</w:t>
      </w:r>
      <w:r w:rsidRPr="009C02CF">
        <w:rPr>
          <w:rFonts w:eastAsia="仿宋"/>
          <w:sz w:val="24"/>
        </w:rPr>
        <w:t>photometer</w:t>
      </w:r>
      <w:r w:rsidRPr="009C02CF">
        <w:rPr>
          <w:rFonts w:eastAsia="仿宋" w:hint="eastAsia"/>
          <w:sz w:val="24"/>
        </w:rPr>
        <w:t>这个由平面转三维的软件。</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sz w:val="24"/>
        </w:rPr>
        <w:t xml:space="preserve">   </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图像增强（预处理）</w:t>
      </w:r>
      <w:r w:rsidRPr="009C02CF">
        <w:rPr>
          <w:rFonts w:eastAsia="仿宋"/>
          <w:sz w:val="24"/>
        </w:rPr>
        <w:t>——</w:t>
      </w:r>
      <w:r w:rsidRPr="009C02CF">
        <w:rPr>
          <w:rFonts w:eastAsia="仿宋" w:hint="eastAsia"/>
          <w:sz w:val="24"/>
        </w:rPr>
        <w:t>图像特征提取</w:t>
      </w:r>
      <w:r w:rsidRPr="009C02CF">
        <w:rPr>
          <w:rFonts w:eastAsia="仿宋"/>
          <w:sz w:val="24"/>
        </w:rPr>
        <w:t>——</w:t>
      </w:r>
      <w:r w:rsidRPr="009C02CF">
        <w:rPr>
          <w:rFonts w:eastAsia="仿宋" w:hint="eastAsia"/>
          <w:sz w:val="24"/>
        </w:rPr>
        <w:t>数字形态学</w:t>
      </w:r>
      <w:r w:rsidRPr="009C02CF">
        <w:rPr>
          <w:rFonts w:eastAsia="仿宋"/>
          <w:sz w:val="24"/>
        </w:rPr>
        <w:t>——</w:t>
      </w:r>
      <w:r w:rsidRPr="009C02CF">
        <w:rPr>
          <w:rFonts w:eastAsia="仿宋" w:hint="eastAsia"/>
          <w:sz w:val="24"/>
        </w:rPr>
        <w:t>角点检测算法</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sz w:val="24"/>
        </w:rPr>
        <w:tab/>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图像增强：</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是指按特定的需要突出一幅图像中的某些信息，并削弱或去除某</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些不需要的信息的处理方法。图像增强技术主要包括直方图修改处理，图像平滑和锐化处理等。</w:t>
      </w:r>
    </w:p>
    <w:p w:rsidR="00326285" w:rsidRPr="009C02CF" w:rsidRDefault="00326285" w:rsidP="003119D7">
      <w:pPr>
        <w:pStyle w:val="ListParagraph"/>
        <w:numPr>
          <w:ilvl w:val="0"/>
          <w:numId w:val="6"/>
        </w:numPr>
        <w:spacing w:beforeLines="50" w:afterLines="50" w:line="300" w:lineRule="auto"/>
        <w:ind w:left="0" w:firstLine="480"/>
        <w:rPr>
          <w:rFonts w:eastAsia="仿宋"/>
          <w:sz w:val="24"/>
        </w:rPr>
      </w:pPr>
      <w:r w:rsidRPr="009C02CF">
        <w:rPr>
          <w:rFonts w:eastAsia="仿宋" w:hint="eastAsia"/>
          <w:sz w:val="24"/>
        </w:rPr>
        <w:t>直方图修改技术：直方图修改技术主要包括直方图均衡化、直方图规定化、图像对比度处理。</w:t>
      </w:r>
    </w:p>
    <w:p w:rsidR="00326285" w:rsidRPr="009C02CF" w:rsidRDefault="00326285" w:rsidP="003119D7">
      <w:pPr>
        <w:pStyle w:val="ListParagraph"/>
        <w:numPr>
          <w:ilvl w:val="0"/>
          <w:numId w:val="6"/>
        </w:numPr>
        <w:spacing w:beforeLines="50" w:afterLines="50" w:line="300" w:lineRule="auto"/>
        <w:ind w:left="0" w:firstLine="480"/>
        <w:rPr>
          <w:rFonts w:eastAsia="仿宋"/>
          <w:sz w:val="24"/>
        </w:rPr>
      </w:pPr>
      <w:r w:rsidRPr="009C02CF">
        <w:rPr>
          <w:rFonts w:eastAsia="仿宋" w:hint="eastAsia"/>
          <w:sz w:val="24"/>
        </w:rPr>
        <w:t>图像平滑的目的是消除图像噪声又不会使图像的边缘轮廓或线条模糊。图像平滑处理有空域法和频域法两大类，主要有邻域平均法、低通滤波法和多图像平均法等。</w:t>
      </w:r>
    </w:p>
    <w:p w:rsidR="00326285" w:rsidRPr="009C02CF" w:rsidRDefault="00326285" w:rsidP="003119D7">
      <w:pPr>
        <w:pStyle w:val="ListParagraph"/>
        <w:numPr>
          <w:ilvl w:val="0"/>
          <w:numId w:val="6"/>
        </w:numPr>
        <w:spacing w:beforeLines="50" w:afterLines="50" w:line="300" w:lineRule="auto"/>
        <w:ind w:left="0" w:firstLine="480"/>
        <w:rPr>
          <w:rFonts w:eastAsia="仿宋"/>
          <w:sz w:val="24"/>
        </w:rPr>
      </w:pPr>
      <w:r w:rsidRPr="009C02CF">
        <w:rPr>
          <w:rFonts w:eastAsia="仿宋" w:hint="eastAsia"/>
          <w:sz w:val="24"/>
        </w:rPr>
        <w:t>图像锐化用于增强图像的边缘和灰度跳变部分。图像锐化处理也分为空域法和频域法两类，主要有微分锐化法和高通滤波法。</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图像特征提取：</w: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图像分析主要研究用自动或半自动的装置和系统，从图像中提取有用信息或数据，生成非图描述或表示。图像分析包括特征提取、图像分割、符号描述、纹理分析等。</w:t>
      </w:r>
    </w:p>
    <w:p w:rsidR="00326285" w:rsidRPr="00A06F09" w:rsidRDefault="00326285" w:rsidP="003119D7">
      <w:pPr>
        <w:spacing w:beforeLines="50" w:afterLines="50" w:line="300" w:lineRule="auto"/>
        <w:ind w:firstLineChars="200" w:firstLine="643"/>
        <w:rPr>
          <w:b/>
          <w:sz w:val="32"/>
          <w:szCs w:val="32"/>
        </w:rPr>
      </w:pPr>
      <w:r w:rsidRPr="00A06F09">
        <w:rPr>
          <w:rFonts w:hint="eastAsia"/>
          <w:b/>
          <w:sz w:val="32"/>
          <w:szCs w:val="32"/>
        </w:rPr>
        <w:t>徐乃珅查询了</w:t>
      </w:r>
      <w:r w:rsidRPr="00A06F09">
        <w:rPr>
          <w:b/>
          <w:sz w:val="32"/>
          <w:szCs w:val="32"/>
        </w:rPr>
        <w:t xml:space="preserve"> </w:t>
      </w:r>
      <w:r w:rsidRPr="00A06F09">
        <w:rPr>
          <w:rFonts w:hint="eastAsia"/>
          <w:b/>
          <w:sz w:val="32"/>
          <w:szCs w:val="32"/>
        </w:rPr>
        <w:t>单幅图像基础上的交通事故现场三维重建相关知识</w:t>
      </w:r>
      <w:r>
        <w:rPr>
          <w:rFonts w:hint="eastAsia"/>
          <w:b/>
          <w:sz w:val="32"/>
          <w:szCs w:val="32"/>
        </w:rPr>
        <w:t>：</w:t>
      </w:r>
    </w:p>
    <w:p w:rsidR="00326285" w:rsidRDefault="00326285" w:rsidP="003119D7">
      <w:pPr>
        <w:spacing w:beforeLines="50" w:afterLines="50" w:line="300" w:lineRule="auto"/>
        <w:ind w:firstLineChars="200" w:firstLine="480"/>
        <w:rPr>
          <w:sz w:val="24"/>
        </w:rPr>
      </w:pPr>
      <w:r w:rsidRPr="0099508D">
        <w:rPr>
          <w:noProof/>
          <w:sz w:val="24"/>
        </w:rPr>
        <w:pict>
          <v:shape id="图片 18" o:spid="_x0000_i1026" type="#_x0000_t75" style="width:301.5pt;height:405.75pt;visibility:visible">
            <v:imagedata r:id="rId7" o:title=""/>
          </v:shape>
        </w:pict>
      </w: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从二维图像获取空间三维信息</w:t>
      </w:r>
      <w:r w:rsidRPr="009C02CF">
        <w:rPr>
          <w:rFonts w:eastAsia="仿宋"/>
          <w:sz w:val="24"/>
        </w:rPr>
        <w:t>(</w:t>
      </w:r>
      <w:r w:rsidRPr="009C02CF">
        <w:rPr>
          <w:rFonts w:eastAsia="仿宋" w:hint="eastAsia"/>
          <w:sz w:val="24"/>
        </w:rPr>
        <w:t>如估计运动参数、三维重建等</w:t>
      </w:r>
      <w:r w:rsidRPr="009C02CF">
        <w:rPr>
          <w:rFonts w:eastAsia="仿宋"/>
          <w:sz w:val="24"/>
        </w:rPr>
        <w:t>)</w:t>
      </w:r>
      <w:r w:rsidRPr="009C02CF">
        <w:rPr>
          <w:rFonts w:eastAsia="仿宋" w:hint="eastAsia"/>
          <w:sz w:val="24"/>
        </w:rPr>
        <w:t>，相机标定</w:t>
      </w:r>
      <w:r w:rsidRPr="009C02CF">
        <w:rPr>
          <w:rFonts w:eastAsia="仿宋"/>
          <w:sz w:val="24"/>
        </w:rPr>
        <w:t>(</w:t>
      </w:r>
      <w:r w:rsidRPr="009C02CF">
        <w:rPr>
          <w:rFonts w:eastAsia="仿宋" w:hint="eastAsia"/>
          <w:sz w:val="24"/>
        </w:rPr>
        <w:t>确定相机内参数</w:t>
      </w:r>
      <w:r w:rsidRPr="009C02CF">
        <w:rPr>
          <w:rFonts w:eastAsia="仿宋"/>
          <w:sz w:val="24"/>
        </w:rPr>
        <w:t>)</w:t>
      </w:r>
      <w:r w:rsidRPr="009C02CF">
        <w:rPr>
          <w:rFonts w:eastAsia="仿宋" w:hint="eastAsia"/>
          <w:sz w:val="24"/>
        </w:rPr>
        <w:t>是必不可少的步骤。在计算机视觉中，图像上点的位置与空间物体表面上相应点的儿何位置有关，该点的像素值反映了空间物体表面上点的反射光亮度。三维空间点和二维投影图像点之间存在一种变换关系，而这种关系是由相机</w:t>
      </w:r>
      <w:bookmarkStart w:id="1" w:name="_GoBack"/>
      <w:bookmarkEnd w:id="1"/>
      <w:r w:rsidRPr="009C02CF">
        <w:rPr>
          <w:rFonts w:eastAsia="仿宋" w:hint="eastAsia"/>
          <w:sz w:val="24"/>
        </w:rPr>
        <w:t>的成像几何模型来决定的，该成像模型的几何参数称为相机参数，确定这些参数的过程称为相机标定。</w:t>
      </w:r>
    </w:p>
    <w:p w:rsidR="00326285" w:rsidRDefault="00326285" w:rsidP="003119D7">
      <w:pPr>
        <w:spacing w:beforeLines="50" w:afterLines="50" w:line="300" w:lineRule="auto"/>
        <w:ind w:firstLineChars="200" w:firstLine="480"/>
        <w:rPr>
          <w:sz w:val="24"/>
        </w:rPr>
      </w:pPr>
    </w:p>
    <w:p w:rsidR="00326285" w:rsidRPr="00A06F09" w:rsidRDefault="00326285" w:rsidP="003119D7">
      <w:pPr>
        <w:spacing w:beforeLines="50" w:afterLines="50" w:line="300" w:lineRule="auto"/>
        <w:ind w:firstLineChars="200" w:firstLine="643"/>
        <w:rPr>
          <w:b/>
          <w:sz w:val="32"/>
          <w:szCs w:val="32"/>
        </w:rPr>
      </w:pPr>
      <w:r w:rsidRPr="00A06F09">
        <w:rPr>
          <w:rFonts w:hint="eastAsia"/>
          <w:b/>
          <w:sz w:val="32"/>
          <w:szCs w:val="32"/>
        </w:rPr>
        <w:t>后来我们感觉不够，又一起查询了</w:t>
      </w:r>
      <w:r w:rsidRPr="00A06F09">
        <w:rPr>
          <w:b/>
          <w:sz w:val="32"/>
          <w:szCs w:val="32"/>
        </w:rPr>
        <w:t xml:space="preserve"> </w:t>
      </w:r>
      <w:r w:rsidRPr="00A06F09">
        <w:rPr>
          <w:rFonts w:hint="eastAsia"/>
          <w:b/>
          <w:sz w:val="32"/>
          <w:szCs w:val="32"/>
        </w:rPr>
        <w:t>基于摄影测量的交通事故快速处理关键技术研究的相关知识</w:t>
      </w:r>
    </w:p>
    <w:p w:rsidR="00326285" w:rsidRPr="009C02CF" w:rsidRDefault="00326285" w:rsidP="003119D7">
      <w:pPr>
        <w:spacing w:beforeLines="50" w:afterLines="50" w:line="300" w:lineRule="auto"/>
        <w:ind w:firstLineChars="200" w:firstLine="480"/>
        <w:rPr>
          <w:rFonts w:eastAsia="仿宋"/>
          <w:sz w:val="24"/>
        </w:rPr>
      </w:pPr>
    </w:p>
    <w:p w:rsidR="00326285" w:rsidRPr="009C02CF" w:rsidRDefault="00326285" w:rsidP="003119D7">
      <w:pPr>
        <w:spacing w:beforeLines="50" w:afterLines="50" w:line="300" w:lineRule="auto"/>
        <w:ind w:firstLineChars="200" w:firstLine="480"/>
        <w:rPr>
          <w:rFonts w:eastAsia="仿宋"/>
          <w:sz w:val="24"/>
        </w:rPr>
      </w:pPr>
      <w:r w:rsidRPr="009C02CF">
        <w:rPr>
          <w:rFonts w:eastAsia="仿宋" w:hint="eastAsia"/>
          <w:sz w:val="24"/>
        </w:rPr>
        <w:t>总体的步骤是先进行图像的预处理，然后摄像机标定，摄像机标定通过一些标定点或者标识物进行标定（如果在操作中摄像机参数固定则省略此步骤），从像素坐标到图像坐标的映射，然后由某些已知参数进行（如果控制点之间的距离，或者标志物的某些数据）进行三维的重构，其间的，标志物的自动识别涉及到一些边缘算法等算法以便于计算机自动提取，额外的，非线性畸变是后期所应该解决的。</w:t>
      </w:r>
    </w:p>
    <w:p w:rsidR="00326285" w:rsidRDefault="00326285" w:rsidP="003119D7">
      <w:pPr>
        <w:spacing w:beforeLines="50" w:afterLines="50" w:line="300" w:lineRule="auto"/>
        <w:ind w:firstLineChars="200" w:firstLine="480"/>
        <w:rPr>
          <w:rFonts w:eastAsia="仿宋"/>
          <w:sz w:val="24"/>
        </w:rPr>
      </w:pPr>
      <w:r>
        <w:rPr>
          <w:rFonts w:eastAsia="仿宋" w:hint="eastAsia"/>
          <w:sz w:val="24"/>
        </w:rPr>
        <w:t>在此之后我们按照组内大家各自的特点进行了</w:t>
      </w:r>
      <w:r w:rsidRPr="00D9521B">
        <w:rPr>
          <w:rFonts w:eastAsia="仿宋" w:hint="eastAsia"/>
          <w:b/>
          <w:sz w:val="32"/>
          <w:szCs w:val="32"/>
        </w:rPr>
        <w:t>分工</w:t>
      </w:r>
      <w:r>
        <w:rPr>
          <w:rFonts w:eastAsia="仿宋" w:hint="eastAsia"/>
          <w:sz w:val="24"/>
        </w:rPr>
        <w:t>：</w:t>
      </w:r>
    </w:p>
    <w:p w:rsidR="00326285" w:rsidRDefault="00326285" w:rsidP="003119D7">
      <w:pPr>
        <w:spacing w:beforeLines="50" w:afterLines="50" w:line="300" w:lineRule="auto"/>
        <w:ind w:firstLineChars="200" w:firstLine="480"/>
        <w:rPr>
          <w:rFonts w:eastAsia="仿宋"/>
          <w:sz w:val="24"/>
        </w:rPr>
      </w:pPr>
      <w:r>
        <w:rPr>
          <w:rFonts w:eastAsia="仿宋" w:hint="eastAsia"/>
          <w:sz w:val="24"/>
        </w:rPr>
        <w:t>肖青擅长对算法进行测试和筛选，因此接下来肖青主要负责对特征筛选相关算法的理解和测试；</w:t>
      </w:r>
    </w:p>
    <w:p w:rsidR="00326285" w:rsidRDefault="00326285" w:rsidP="003119D7">
      <w:pPr>
        <w:spacing w:beforeLines="50" w:afterLines="50" w:line="300" w:lineRule="auto"/>
        <w:ind w:firstLineChars="200" w:firstLine="480"/>
        <w:rPr>
          <w:rFonts w:eastAsia="仿宋"/>
          <w:sz w:val="24"/>
        </w:rPr>
      </w:pPr>
      <w:r>
        <w:rPr>
          <w:rFonts w:eastAsia="仿宋" w:hint="eastAsia"/>
          <w:sz w:val="24"/>
        </w:rPr>
        <w:t>武智辉对编程有自己的一套，因此武智辉主要负责程序的编写，调试和模型构建；</w:t>
      </w:r>
    </w:p>
    <w:p w:rsidR="00326285" w:rsidRDefault="00326285" w:rsidP="003119D7">
      <w:pPr>
        <w:spacing w:beforeLines="50" w:afterLines="50" w:line="300" w:lineRule="auto"/>
        <w:ind w:firstLineChars="200" w:firstLine="480"/>
        <w:rPr>
          <w:rFonts w:eastAsia="仿宋"/>
          <w:sz w:val="24"/>
        </w:rPr>
      </w:pPr>
      <w:r>
        <w:rPr>
          <w:rFonts w:eastAsia="仿宋" w:hint="eastAsia"/>
          <w:sz w:val="24"/>
        </w:rPr>
        <w:t>王海涛负责统一协调组内各人的分工和进度，保证大家的进度能保持一致，同时与徐乃珅一起进行现场图片的采集以及模拟图片的设计和处理。</w:t>
      </w:r>
    </w:p>
    <w:p w:rsidR="00326285" w:rsidRPr="00D9521B" w:rsidRDefault="00326285" w:rsidP="00D9521B">
      <w:pPr>
        <w:spacing w:beforeLines="50" w:afterLines="50" w:line="300" w:lineRule="auto"/>
        <w:ind w:firstLineChars="200" w:firstLine="643"/>
        <w:rPr>
          <w:rFonts w:eastAsia="仿宋"/>
          <w:b/>
          <w:sz w:val="32"/>
          <w:szCs w:val="32"/>
        </w:rPr>
      </w:pPr>
      <w:r w:rsidRPr="00D9521B">
        <w:rPr>
          <w:rFonts w:eastAsia="仿宋" w:hint="eastAsia"/>
          <w:b/>
          <w:sz w:val="32"/>
          <w:szCs w:val="32"/>
        </w:rPr>
        <w:t>创新点：</w:t>
      </w:r>
    </w:p>
    <w:p w:rsidR="00326285" w:rsidRDefault="00326285" w:rsidP="003119D7">
      <w:pPr>
        <w:spacing w:beforeLines="50" w:afterLines="50" w:line="300" w:lineRule="auto"/>
        <w:ind w:firstLineChars="200" w:firstLine="480"/>
        <w:rPr>
          <w:rFonts w:eastAsia="仿宋"/>
          <w:sz w:val="24"/>
        </w:rPr>
      </w:pPr>
      <w:r>
        <w:rPr>
          <w:rFonts w:eastAsia="仿宋" w:hint="eastAsia"/>
          <w:sz w:val="24"/>
        </w:rPr>
        <w:t>整个项目进程中，我们感受到，能最大化的减少人工的参与，可以一方面优化现场数据提取的速度，减少人的工作，另一方面减少交通压力，保证交通通畅。</w:t>
      </w:r>
    </w:p>
    <w:p w:rsidR="00326285" w:rsidRDefault="00326285" w:rsidP="003119D7">
      <w:pPr>
        <w:spacing w:beforeLines="50" w:afterLines="50" w:line="300" w:lineRule="auto"/>
        <w:ind w:firstLineChars="200" w:firstLine="480"/>
        <w:rPr>
          <w:rFonts w:eastAsia="仿宋"/>
          <w:sz w:val="24"/>
        </w:rPr>
      </w:pPr>
      <w:r>
        <w:rPr>
          <w:rFonts w:eastAsia="仿宋" w:hint="eastAsia"/>
          <w:sz w:val="24"/>
        </w:rPr>
        <w:t>我们希望项目能尽量减少人工参与，通过程序的分析和提取，就直接获得我们需要的数据，从而减少了消耗时间的同时，也省去了大量的人力物力，是一件一举多得的事情。</w:t>
      </w:r>
    </w:p>
    <w:p w:rsidR="00326285" w:rsidRPr="00D9521B" w:rsidRDefault="00326285" w:rsidP="00D9521B">
      <w:pPr>
        <w:spacing w:beforeLines="50" w:afterLines="50" w:line="300" w:lineRule="auto"/>
        <w:ind w:firstLineChars="200" w:firstLine="643"/>
        <w:rPr>
          <w:rFonts w:eastAsia="仿宋"/>
          <w:b/>
          <w:sz w:val="32"/>
          <w:szCs w:val="32"/>
        </w:rPr>
      </w:pPr>
      <w:r w:rsidRPr="00D9521B">
        <w:rPr>
          <w:rFonts w:eastAsia="仿宋" w:hint="eastAsia"/>
          <w:b/>
          <w:sz w:val="32"/>
          <w:szCs w:val="32"/>
        </w:rPr>
        <w:t>进展以及成果：</w:t>
      </w:r>
    </w:p>
    <w:p w:rsidR="00326285" w:rsidRPr="003119D7" w:rsidRDefault="00326285" w:rsidP="003119D7">
      <w:pPr>
        <w:spacing w:beforeLines="50" w:afterLines="50" w:line="300" w:lineRule="auto"/>
        <w:ind w:firstLineChars="200" w:firstLine="480"/>
        <w:rPr>
          <w:rFonts w:eastAsia="仿宋"/>
          <w:sz w:val="24"/>
        </w:rPr>
      </w:pPr>
      <w:r>
        <w:rPr>
          <w:rFonts w:eastAsia="仿宋" w:hint="eastAsia"/>
          <w:sz w:val="24"/>
        </w:rPr>
        <w:t>从项目开始到现在已经进行了一小半，我们的工作一直在有条不紊的进行着，目前我们在资料储备方面有了一定的积累，开始尝试制作一些</w:t>
      </w:r>
      <w:r>
        <w:rPr>
          <w:rFonts w:eastAsia="仿宋"/>
          <w:sz w:val="24"/>
        </w:rPr>
        <w:t>DEMO</w:t>
      </w:r>
      <w:r>
        <w:rPr>
          <w:rFonts w:eastAsia="仿宋" w:hint="eastAsia"/>
          <w:sz w:val="24"/>
        </w:rPr>
        <w:t>，来测试我们的数据和算法的可行性。包括提取图片的</w:t>
      </w:r>
      <w:r>
        <w:rPr>
          <w:rFonts w:eastAsia="仿宋"/>
          <w:sz w:val="24"/>
        </w:rPr>
        <w:t>DEMO</w:t>
      </w:r>
      <w:r>
        <w:rPr>
          <w:rFonts w:eastAsia="仿宋" w:hint="eastAsia"/>
          <w:sz w:val="24"/>
        </w:rPr>
        <w:t>和对图片数据进行初步分析的</w:t>
      </w:r>
      <w:r>
        <w:rPr>
          <w:rFonts w:eastAsia="仿宋"/>
          <w:sz w:val="24"/>
        </w:rPr>
        <w:t>DEMO</w:t>
      </w:r>
      <w:r>
        <w:rPr>
          <w:rFonts w:eastAsia="仿宋" w:hint="eastAsia"/>
          <w:sz w:val="24"/>
        </w:rPr>
        <w:t>。</w:t>
      </w:r>
      <w:r>
        <w:rPr>
          <w:rFonts w:eastAsia="仿宋"/>
          <w:sz w:val="24"/>
        </w:rPr>
        <w:t xml:space="preserve"> </w:t>
      </w:r>
      <w:r>
        <w:rPr>
          <w:rFonts w:eastAsia="仿宋" w:hint="eastAsia"/>
          <w:sz w:val="24"/>
        </w:rPr>
        <w:t>但，目前我们的理解还不够深入，比如对于如何把图片中的二维信息转化为三维等等还有讨论和进一步的测试。</w:t>
      </w:r>
    </w:p>
    <w:p w:rsidR="00326285" w:rsidRPr="00D9521B" w:rsidRDefault="00326285" w:rsidP="00D9521B">
      <w:pPr>
        <w:spacing w:beforeLines="50" w:afterLines="50" w:line="300" w:lineRule="auto"/>
        <w:ind w:firstLineChars="200" w:firstLine="643"/>
        <w:rPr>
          <w:rFonts w:eastAsia="仿宋"/>
          <w:b/>
          <w:sz w:val="32"/>
          <w:szCs w:val="32"/>
        </w:rPr>
      </w:pPr>
      <w:r w:rsidRPr="00D9521B">
        <w:rPr>
          <w:rFonts w:eastAsia="仿宋" w:hint="eastAsia"/>
          <w:b/>
          <w:sz w:val="32"/>
          <w:szCs w:val="32"/>
        </w:rPr>
        <w:t>大家项目的感受和总结：</w:t>
      </w:r>
    </w:p>
    <w:p w:rsidR="00326285" w:rsidRDefault="00326285" w:rsidP="003119D7">
      <w:pPr>
        <w:spacing w:beforeLines="50" w:afterLines="50" w:line="300" w:lineRule="auto"/>
        <w:ind w:firstLineChars="200" w:firstLine="480"/>
        <w:rPr>
          <w:sz w:val="24"/>
        </w:rPr>
      </w:pPr>
    </w:p>
    <w:p w:rsidR="00326285" w:rsidRPr="009C02CF" w:rsidRDefault="00326285" w:rsidP="003119D7">
      <w:pPr>
        <w:spacing w:beforeLines="50" w:afterLines="50" w:line="300" w:lineRule="auto"/>
        <w:ind w:firstLineChars="200" w:firstLine="560"/>
        <w:rPr>
          <w:rFonts w:eastAsia="仿宋"/>
          <w:sz w:val="28"/>
          <w:szCs w:val="32"/>
        </w:rPr>
      </w:pPr>
      <w:r w:rsidRPr="009C02CF">
        <w:rPr>
          <w:rFonts w:eastAsia="仿宋" w:hint="eastAsia"/>
          <w:sz w:val="28"/>
          <w:szCs w:val="32"/>
        </w:rPr>
        <w:t>通过这几个月的学习和多次团队交流，我们对这一课题有了全新的认识。在课题开始之初，我们一方面对图像的特征提取的算法和模型创建没有清晰的认识，另一方面我们对道路交通事故现场的图片的特点以及其中需要提取的数据也几乎没有了解。随着这几个月的不断查阅相关文献，以及课下不停地交流探讨，我们渐渐地有了一个较为清楚地认识，在此基础上，我们选择了合适的算法，并确定了所使用的语言，并慢慢消化和整合查到的资料，努力将所理解的只是转化到实践中去。</w:t>
      </w:r>
    </w:p>
    <w:p w:rsidR="00326285" w:rsidRPr="009C02CF" w:rsidRDefault="00326285" w:rsidP="00557D21">
      <w:pPr>
        <w:spacing w:beforeLines="50" w:afterLines="50" w:line="300" w:lineRule="auto"/>
        <w:ind w:firstLineChars="200" w:firstLine="560"/>
        <w:rPr>
          <w:rFonts w:eastAsia="仿宋"/>
          <w:sz w:val="28"/>
          <w:szCs w:val="32"/>
        </w:rPr>
      </w:pPr>
      <w:r w:rsidRPr="009C02CF">
        <w:rPr>
          <w:rFonts w:eastAsia="仿宋" w:hint="eastAsia"/>
          <w:sz w:val="28"/>
          <w:szCs w:val="32"/>
        </w:rPr>
        <w:t>在这几个月的时间中，出现了许许多多的困难和挫折，但是团队里大家相互的帮助和协作克服了一个又一个的困难。比如想不通资料里的图像处理算法，我们就用相机拍摄实际图像来进一步理解资料。团队的凝聚力给了每一个队员莫大的支持和动力，也进一步加深了队员之间的感情。这段时间里，我们收获的不仅有知识，有实践，也有队员之间相互帮助的感情，更理解了在科研事业上一丝不苟，脚踏实地，迎难而上的精神。这对我们都是一笔宝贵的财富，将会继续支持和帮助我们在接下来的科研道路上努力拼搏，获取新的成果。</w:t>
      </w:r>
    </w:p>
    <w:sectPr w:rsidR="00326285" w:rsidRPr="009C02CF" w:rsidSect="00DC71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285" w:rsidRDefault="00326285" w:rsidP="00FF4D02">
      <w:r>
        <w:separator/>
      </w:r>
    </w:p>
  </w:endnote>
  <w:endnote w:type="continuationSeparator" w:id="0">
    <w:p w:rsidR="00326285" w:rsidRDefault="00326285" w:rsidP="00FF4D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panose1 w:val="00000000000000000000"/>
    <w:charset w:val="86"/>
    <w:family w:val="script"/>
    <w:notTrueType/>
    <w:pitch w:val="fixed"/>
    <w:sig w:usb0="00000001" w:usb1="080E0000" w:usb2="00000010" w:usb3="00000000" w:csb0="00040000" w:csb1="00000000"/>
  </w:font>
  <w:font w:name="经典行楷简">
    <w:altName w:val="微软雅黑"/>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285" w:rsidRDefault="00326285" w:rsidP="00FF4D02">
      <w:r>
        <w:separator/>
      </w:r>
    </w:p>
  </w:footnote>
  <w:footnote w:type="continuationSeparator" w:id="0">
    <w:p w:rsidR="00326285" w:rsidRDefault="00326285" w:rsidP="00FF4D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529ED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678995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C10DB4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D58068C"/>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6672C4B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6CE78C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C7E2B77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0E56788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13E8D8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883560"/>
    <w:lvl w:ilvl="0">
      <w:start w:val="1"/>
      <w:numFmt w:val="bullet"/>
      <w:lvlText w:val=""/>
      <w:lvlJc w:val="left"/>
      <w:pPr>
        <w:tabs>
          <w:tab w:val="num" w:pos="360"/>
        </w:tabs>
        <w:ind w:left="360" w:hanging="360"/>
      </w:pPr>
      <w:rPr>
        <w:rFonts w:ascii="Wingdings" w:hAnsi="Wingdings" w:hint="default"/>
      </w:rPr>
    </w:lvl>
  </w:abstractNum>
  <w:abstractNum w:abstractNumId="10">
    <w:nsid w:val="13C51683"/>
    <w:multiLevelType w:val="hybridMultilevel"/>
    <w:tmpl w:val="9BA459BE"/>
    <w:lvl w:ilvl="0" w:tplc="CAFEED70">
      <w:start w:val="1"/>
      <w:numFmt w:val="japaneseCounting"/>
      <w:lvlText w:val="%1．"/>
      <w:lvlJc w:val="left"/>
      <w:pPr>
        <w:ind w:left="900" w:hanging="480"/>
      </w:pPr>
      <w:rPr>
        <w:rFonts w:ascii="宋体" w:eastAsia="宋体" w:cs="Times New Roman" w:hint="default"/>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35EC6CBE"/>
    <w:multiLevelType w:val="hybridMultilevel"/>
    <w:tmpl w:val="269A45C4"/>
    <w:lvl w:ilvl="0" w:tplc="67242782">
      <w:start w:val="1"/>
      <w:numFmt w:val="japaneseCounting"/>
      <w:lvlText w:val="%1．"/>
      <w:lvlJc w:val="left"/>
      <w:pPr>
        <w:ind w:left="1320" w:hanging="48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2">
    <w:nsid w:val="3E99369E"/>
    <w:multiLevelType w:val="hybridMultilevel"/>
    <w:tmpl w:val="C9BCDE7E"/>
    <w:lvl w:ilvl="0" w:tplc="1CD4423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459C374E"/>
    <w:multiLevelType w:val="hybridMultilevel"/>
    <w:tmpl w:val="5972C396"/>
    <w:lvl w:ilvl="0" w:tplc="0212B376">
      <w:start w:val="1"/>
      <w:numFmt w:val="japaneseCounting"/>
      <w:lvlText w:val="%1．"/>
      <w:lvlJc w:val="left"/>
      <w:pPr>
        <w:ind w:left="1440" w:hanging="9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4">
    <w:nsid w:val="5BED66F4"/>
    <w:multiLevelType w:val="hybridMultilevel"/>
    <w:tmpl w:val="DF3EDE0C"/>
    <w:lvl w:ilvl="0" w:tplc="3650E294">
      <w:start w:val="1"/>
      <w:numFmt w:val="japaneseCounting"/>
      <w:lvlText w:val="%1．"/>
      <w:lvlJc w:val="left"/>
      <w:pPr>
        <w:ind w:left="810" w:hanging="390"/>
      </w:pPr>
      <w:rPr>
        <w:rFonts w:cs="Times New Roman" w:hint="default"/>
        <w:sz w:val="21"/>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5C556251"/>
    <w:multiLevelType w:val="hybridMultilevel"/>
    <w:tmpl w:val="8A02FD02"/>
    <w:lvl w:ilvl="0" w:tplc="388816B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nsid w:val="670B67D2"/>
    <w:multiLevelType w:val="hybridMultilevel"/>
    <w:tmpl w:val="3536DCB2"/>
    <w:lvl w:ilvl="0" w:tplc="CD248FF6">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7">
    <w:nsid w:val="7C954571"/>
    <w:multiLevelType w:val="hybridMultilevel"/>
    <w:tmpl w:val="82BA9298"/>
    <w:lvl w:ilvl="0" w:tplc="0F662CD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6"/>
  </w:num>
  <w:num w:numId="2">
    <w:abstractNumId w:val="10"/>
  </w:num>
  <w:num w:numId="3">
    <w:abstractNumId w:val="14"/>
  </w:num>
  <w:num w:numId="4">
    <w:abstractNumId w:val="13"/>
  </w:num>
  <w:num w:numId="5">
    <w:abstractNumId w:val="11"/>
  </w:num>
  <w:num w:numId="6">
    <w:abstractNumId w:val="15"/>
  </w:num>
  <w:num w:numId="7">
    <w:abstractNumId w:val="17"/>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602B"/>
    <w:rsid w:val="00010484"/>
    <w:rsid w:val="00017350"/>
    <w:rsid w:val="000274F5"/>
    <w:rsid w:val="000A1C01"/>
    <w:rsid w:val="00123702"/>
    <w:rsid w:val="00137CD9"/>
    <w:rsid w:val="001613AF"/>
    <w:rsid w:val="0018352B"/>
    <w:rsid w:val="0019602B"/>
    <w:rsid w:val="001E15C6"/>
    <w:rsid w:val="0022484A"/>
    <w:rsid w:val="002D103A"/>
    <w:rsid w:val="002D5382"/>
    <w:rsid w:val="002F7E2F"/>
    <w:rsid w:val="003119D7"/>
    <w:rsid w:val="00324B67"/>
    <w:rsid w:val="00326285"/>
    <w:rsid w:val="00330299"/>
    <w:rsid w:val="0033546D"/>
    <w:rsid w:val="00372340"/>
    <w:rsid w:val="003D102D"/>
    <w:rsid w:val="00426FBA"/>
    <w:rsid w:val="0049352D"/>
    <w:rsid w:val="004946D7"/>
    <w:rsid w:val="00557D21"/>
    <w:rsid w:val="00685D5B"/>
    <w:rsid w:val="00692CE5"/>
    <w:rsid w:val="006A165D"/>
    <w:rsid w:val="006D79EE"/>
    <w:rsid w:val="00714C2A"/>
    <w:rsid w:val="00772F6C"/>
    <w:rsid w:val="007E53FA"/>
    <w:rsid w:val="008260CB"/>
    <w:rsid w:val="008844C4"/>
    <w:rsid w:val="008B77CE"/>
    <w:rsid w:val="00935DE8"/>
    <w:rsid w:val="0097312F"/>
    <w:rsid w:val="0099508D"/>
    <w:rsid w:val="009C02CF"/>
    <w:rsid w:val="00A06F09"/>
    <w:rsid w:val="00AA7975"/>
    <w:rsid w:val="00AA7FBE"/>
    <w:rsid w:val="00B46513"/>
    <w:rsid w:val="00B86F9D"/>
    <w:rsid w:val="00BD4E7C"/>
    <w:rsid w:val="00C152C8"/>
    <w:rsid w:val="00C34438"/>
    <w:rsid w:val="00C61934"/>
    <w:rsid w:val="00C73B2C"/>
    <w:rsid w:val="00CA1A09"/>
    <w:rsid w:val="00CB1FA7"/>
    <w:rsid w:val="00CB6344"/>
    <w:rsid w:val="00D9521B"/>
    <w:rsid w:val="00DC71FE"/>
    <w:rsid w:val="00DE6C69"/>
    <w:rsid w:val="00E247B1"/>
    <w:rsid w:val="00E36466"/>
    <w:rsid w:val="00E63D18"/>
    <w:rsid w:val="00E764DC"/>
    <w:rsid w:val="00E77A6E"/>
    <w:rsid w:val="00ED24A7"/>
    <w:rsid w:val="00F108FF"/>
    <w:rsid w:val="00FE7150"/>
    <w:rsid w:val="00FF4D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F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4D0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F4D02"/>
    <w:rPr>
      <w:rFonts w:cs="Times New Roman"/>
      <w:sz w:val="18"/>
      <w:szCs w:val="18"/>
    </w:rPr>
  </w:style>
  <w:style w:type="paragraph" w:styleId="Footer">
    <w:name w:val="footer"/>
    <w:basedOn w:val="Normal"/>
    <w:link w:val="FooterChar"/>
    <w:uiPriority w:val="99"/>
    <w:rsid w:val="00FF4D0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F4D02"/>
    <w:rPr>
      <w:rFonts w:cs="Times New Roman"/>
      <w:sz w:val="18"/>
      <w:szCs w:val="18"/>
    </w:rPr>
  </w:style>
  <w:style w:type="paragraph" w:styleId="ListParagraph">
    <w:name w:val="List Paragraph"/>
    <w:basedOn w:val="Normal"/>
    <w:uiPriority w:val="99"/>
    <w:qFormat/>
    <w:rsid w:val="00FF4D02"/>
    <w:pPr>
      <w:ind w:firstLineChars="200" w:firstLine="420"/>
    </w:pPr>
  </w:style>
  <w:style w:type="paragraph" w:styleId="Caption">
    <w:name w:val="caption"/>
    <w:basedOn w:val="Normal"/>
    <w:next w:val="Normal"/>
    <w:uiPriority w:val="99"/>
    <w:qFormat/>
    <w:rsid w:val="00935DE8"/>
    <w:rPr>
      <w:rFonts w:ascii="Cambria" w:eastAsia="黑体" w:hAnsi="Cambria"/>
      <w:sz w:val="20"/>
      <w:szCs w:val="20"/>
    </w:rPr>
  </w:style>
  <w:style w:type="paragraph" w:styleId="BalloonText">
    <w:name w:val="Balloon Text"/>
    <w:basedOn w:val="Normal"/>
    <w:link w:val="BalloonTextChar"/>
    <w:uiPriority w:val="99"/>
    <w:semiHidden/>
    <w:rsid w:val="00E77A6E"/>
    <w:rPr>
      <w:sz w:val="18"/>
      <w:szCs w:val="18"/>
    </w:rPr>
  </w:style>
  <w:style w:type="character" w:customStyle="1" w:styleId="BalloonTextChar">
    <w:name w:val="Balloon Text Char"/>
    <w:basedOn w:val="DefaultParagraphFont"/>
    <w:link w:val="BalloonText"/>
    <w:uiPriority w:val="99"/>
    <w:semiHidden/>
    <w:locked/>
    <w:rsid w:val="00E77A6E"/>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1462</TotalTime>
  <Pages>7</Pages>
  <Words>520</Words>
  <Characters>2964</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sking</dc:creator>
  <cp:keywords/>
  <dc:description/>
  <cp:lastModifiedBy>lenovo</cp:lastModifiedBy>
  <cp:revision>13</cp:revision>
  <dcterms:created xsi:type="dcterms:W3CDTF">2012-12-01T07:42:00Z</dcterms:created>
  <dcterms:modified xsi:type="dcterms:W3CDTF">2012-12-04T00:20:00Z</dcterms:modified>
</cp:coreProperties>
</file>